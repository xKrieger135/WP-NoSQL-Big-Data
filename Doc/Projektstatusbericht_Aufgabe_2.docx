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rPr>
              <w:color w:val="auto"/>
            </w:rPr>
            <w:id w:val="1279524753"/>
            <w:placeholder>
              <w:docPart w:val="B45E0B165D0E4D00923B1DA7C8EED342"/>
            </w:placeholder>
            <w:date w:fullDate="2016-04-2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0E251F" w:rsidRDefault="003E7FFB">
                <w:pPr>
                  <w:rPr>
                    <w:color w:val="auto"/>
                  </w:rPr>
                </w:pPr>
                <w:r w:rsidRPr="000E251F">
                  <w:rPr>
                    <w:color w:val="auto"/>
                  </w:rPr>
                  <w:t>20 April 2016</w:t>
                </w:r>
              </w:p>
            </w:tc>
          </w:sdtContent>
        </w:sdt>
        <w:tc>
          <w:tcPr>
            <w:tcW w:w="3664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WP-NoSQL &amp; Big Data</w:t>
            </w:r>
          </w:p>
        </w:tc>
        <w:tc>
          <w:tcPr>
            <w:tcW w:w="3667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Patrick Steinhauer</w:t>
            </w:r>
            <w:r w:rsidR="003E7FFB" w:rsidRPr="000E251F">
              <w:rPr>
                <w:color w:val="auto"/>
              </w:rPr>
              <w:t>, Besnik</w:t>
            </w:r>
          </w:p>
        </w:tc>
      </w:tr>
    </w:tbl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7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95</w:t>
            </w:r>
            <w:r w:rsidR="001A7DF3" w:rsidRPr="000E251F">
              <w:rPr>
                <w:color w:val="auto"/>
              </w:rPr>
              <w:t xml:space="preserve"> 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8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9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E7FFB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E7FFB" w:rsidRPr="003E7FFB" w:rsidRDefault="000251C7" w:rsidP="003E7FFB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E7FFB">
            <w:r w:rsidRPr="000E251F">
              <w:rPr>
                <w:color w:val="auto"/>
              </w:rPr>
              <w:t xml:space="preserve">Versuch vom einlesen der </w:t>
            </w:r>
            <w:proofErr w:type="spellStart"/>
            <w:r w:rsidRPr="000E251F">
              <w:rPr>
                <w:color w:val="auto"/>
              </w:rPr>
              <w:t>sinndeslebens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insert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data</w:t>
            </w:r>
            <w:proofErr w:type="spellEnd"/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3D6352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3E7FFB" w:rsidRDefault="003E7FFB" w:rsidP="003E7FFB">
      <w:pPr>
        <w:pStyle w:val="berschrift1"/>
      </w:pPr>
      <w:r>
        <w:lastRenderedPageBreak/>
        <w:t>Mongodb statements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2C7602" w:rsidRPr="002C7602" w:rsidTr="00AB6720">
        <w:tc>
          <w:tcPr>
            <w:tcW w:w="9742" w:type="dxa"/>
          </w:tcPr>
          <w:p w:rsidR="00897B64" w:rsidRPr="002C7602" w:rsidRDefault="00897B64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Import der Daten in die MongoDB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Find Statements der MongoDB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'Augsburg'})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['schwarz']}})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['j']}, 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or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'}]})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('fussball').find().sort({Tabellenplatz:-1}).limit(1)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lt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17}})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Suche alle Vereine Heraus mit unterdrückter _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id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, Tabellenplatz &gt; 10,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farben</w:t>
            </w:r>
            <w:proofErr w:type="spellEnd"/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['rot']}}]})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'rot'}]})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Bei Ausführung des </w:t>
            </w:r>
            <w:proofErr w:type="spellStart"/>
            <w:proofErr w:type="gramStart"/>
            <w:r w:rsidRPr="002C7602">
              <w:rPr>
                <w:b/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b/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: 'Augsburg'}, {Tabellenplatz: 1}) Statements stehen als Eintrag für das vorige Augsburg nur noch der Tabellenplatz + 1. Der Grund hierfür ist, dass nur zwei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parameter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angegeben wurden. Der zweite Parameter legt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hirbei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das Dokument fest, mit welchem das alte ersetzt</w:t>
            </w:r>
            <w:r w:rsidRPr="002C7602">
              <w:rPr>
                <w:b/>
                <w:color w:val="auto"/>
                <w:sz w:val="24"/>
                <w:szCs w:val="24"/>
              </w:rPr>
              <w:tab/>
              <w:t>werden soll. Um eine richtige Änderung durchzuführen, kann man innerhalb des zweiten Parameters das $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angeben.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2C7602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Wiederherstellen des Urzustandes: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({Tabellenplatz: 1},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'Augsburg',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gruendung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new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 Date("1907", "8", "8"),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['rot',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'], Tabellenplatz: 12, 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'j'})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Update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Statementes</w:t>
            </w:r>
            <w:proofErr w:type="spellEnd"/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'Leverkusen'},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2}})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tabs>
                <w:tab w:val="left" w:pos="1615"/>
              </w:tabs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'Werder'},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inc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-1}})</w:t>
            </w:r>
            <w:r w:rsidRPr="002C7602">
              <w:rPr>
                <w:color w:val="auto"/>
                <w:sz w:val="24"/>
                <w:szCs w:val="24"/>
              </w:rPr>
              <w:tab/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'HSV'},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{Abgestiegen: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unabsteigbar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{Waschtemperatur: 90}},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)</w:t>
            </w:r>
          </w:p>
        </w:tc>
      </w:tr>
    </w:tbl>
    <w:p w:rsidR="00AB6720" w:rsidRDefault="00AB6720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291009">
      <w:pPr>
        <w:pStyle w:val="berschrift1"/>
      </w:pPr>
      <w:r>
        <w:lastRenderedPageBreak/>
        <w:t>installationsanleitung für die hbase-datenbank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Voraussetzungen für die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Installation:</w:t>
      </w:r>
    </w:p>
    <w:p w:rsidR="00291009" w:rsidRPr="000E251F" w:rsidRDefault="00291009" w:rsidP="003C4859">
      <w:pPr>
        <w:pStyle w:val="Listenabsatz"/>
        <w:numPr>
          <w:ilvl w:val="0"/>
          <w:numId w:val="4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Ubuntu für diesen </w:t>
      </w:r>
      <w:proofErr w:type="spellStart"/>
      <w:r w:rsidRPr="000E251F">
        <w:rPr>
          <w:color w:val="auto"/>
          <w:sz w:val="24"/>
          <w:szCs w:val="24"/>
        </w:rPr>
        <w:t>Installationsguide</w:t>
      </w:r>
      <w:proofErr w:type="spellEnd"/>
      <w:r w:rsidR="000D1E43" w:rsidRPr="000E251F">
        <w:rPr>
          <w:color w:val="auto"/>
          <w:sz w:val="24"/>
          <w:szCs w:val="24"/>
        </w:rPr>
        <w:t xml:space="preserve"> und </w:t>
      </w:r>
      <w:r w:rsidRPr="000E251F">
        <w:rPr>
          <w:color w:val="auto"/>
          <w:sz w:val="24"/>
          <w:szCs w:val="24"/>
        </w:rPr>
        <w:t>Java 1.8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Installation:</w:t>
      </w:r>
    </w:p>
    <w:p w:rsidR="00291009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erstes muss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als (hbase-1.1.4-bin.tar.gz) heruntergeladen werden.</w:t>
      </w:r>
    </w:p>
    <w:p w:rsidR="00291009" w:rsidRPr="000E251F" w:rsidRDefault="001E5794" w:rsidP="0029100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hyperlink r:id="rId10" w:history="1">
        <w:r w:rsidR="00291009" w:rsidRPr="000E251F">
          <w:rPr>
            <w:rStyle w:val="Hyperlink"/>
            <w:color w:val="auto"/>
            <w:sz w:val="24"/>
            <w:szCs w:val="24"/>
          </w:rPr>
          <w:t>http://mirror.synyx.de/apache/hbase/stable/</w:t>
        </w:r>
      </w:hyperlink>
    </w:p>
    <w:p w:rsidR="00E504E1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Danach wechselt man in den Ordner mit der heruntergeladenen </w:t>
      </w:r>
      <w:r w:rsidR="00E504E1" w:rsidRPr="000E251F">
        <w:rPr>
          <w:color w:val="auto"/>
          <w:sz w:val="24"/>
          <w:szCs w:val="24"/>
        </w:rPr>
        <w:t>hbase-1.1.4-bin.tar.gz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cd $ 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/Downloads/</w:t>
      </w:r>
    </w:p>
    <w:p w:rsidR="00291009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Hier wird die</w:t>
      </w:r>
      <w:r w:rsidR="00291009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hbase-1.1.4-bin.tar.gz nun folgendermaßen entpackt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tar</w:t>
      </w:r>
      <w:proofErr w:type="spellEnd"/>
      <w:r w:rsidRPr="000E251F">
        <w:rPr>
          <w:color w:val="auto"/>
          <w:sz w:val="24"/>
          <w:szCs w:val="24"/>
        </w:rPr>
        <w:t xml:space="preserve"> -</w:t>
      </w:r>
      <w:proofErr w:type="spellStart"/>
      <w:r w:rsidRPr="000E251F">
        <w:rPr>
          <w:color w:val="auto"/>
          <w:sz w:val="24"/>
          <w:szCs w:val="24"/>
        </w:rPr>
        <w:t>xvf</w:t>
      </w:r>
      <w:proofErr w:type="spellEnd"/>
      <w:r w:rsidRPr="000E251F">
        <w:rPr>
          <w:color w:val="auto"/>
          <w:sz w:val="24"/>
          <w:szCs w:val="24"/>
        </w:rPr>
        <w:t xml:space="preserve"> hbase-1.1.4.tar.gz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Danach erstellen wir folgendes Verzeichnis: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mkdir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Nachdem das Verzeichnis erstellt wurde verschieben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dorthin: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m</w:t>
      </w:r>
      <w:r w:rsidR="00E504E1" w:rsidRPr="000E251F">
        <w:rPr>
          <w:color w:val="auto"/>
          <w:sz w:val="24"/>
          <w:szCs w:val="24"/>
        </w:rPr>
        <w:t xml:space="preserve">v hbase-1.1.4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  <w:r w:rsidR="00E504E1" w:rsidRPr="000E251F">
        <w:rPr>
          <w:color w:val="auto"/>
          <w:sz w:val="24"/>
          <w:szCs w:val="24"/>
        </w:rPr>
        <w:t>/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nächstes konfigurieren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mit Java:</w:t>
      </w:r>
    </w:p>
    <w:p w:rsidR="00E504E1" w:rsidRPr="000E251F" w:rsidRDefault="009F061A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</w:t>
      </w:r>
      <w:r w:rsidR="00E504E1" w:rsidRPr="000E251F">
        <w:rPr>
          <w:color w:val="auto"/>
          <w:sz w:val="24"/>
          <w:szCs w:val="24"/>
        </w:rPr>
        <w:t>xport</w:t>
      </w:r>
      <w:proofErr w:type="spellEnd"/>
      <w:r w:rsidR="00E504E1" w:rsidRPr="000E251F">
        <w:rPr>
          <w:color w:val="auto"/>
          <w:sz w:val="24"/>
          <w:szCs w:val="24"/>
        </w:rPr>
        <w:t xml:space="preserve"> JAVA_HOME=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jvm</w:t>
      </w:r>
      <w:proofErr w:type="spellEnd"/>
      <w:r w:rsidR="00E504E1" w:rsidRPr="000E251F">
        <w:rPr>
          <w:color w:val="auto"/>
          <w:sz w:val="24"/>
          <w:szCs w:val="24"/>
        </w:rPr>
        <w:t>/java-1.8.0-openjdk-amd64</w:t>
      </w:r>
    </w:p>
    <w:p w:rsidR="00E504E1" w:rsidRPr="000E251F" w:rsidRDefault="00A64499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Nun öffnen wir die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 xml:space="preserve"> und setzen den Pfad für HBASE_HOME und fügen zwei Zeilen ganz am Ende hinzu:</w:t>
      </w:r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Öffnen der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gedit</w:t>
      </w:r>
      <w:proofErr w:type="spellEnd"/>
      <w:r w:rsidRPr="000E251F">
        <w:rPr>
          <w:color w:val="auto"/>
          <w:sz w:val="24"/>
          <w:szCs w:val="24"/>
        </w:rPr>
        <w:t xml:space="preserve"> ~</w:t>
      </w:r>
      <w:proofErr w:type="gramStart"/>
      <w:r w:rsidRPr="000E251F">
        <w:rPr>
          <w:color w:val="auto"/>
          <w:sz w:val="24"/>
          <w:szCs w:val="24"/>
        </w:rPr>
        <w:t>/.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proofErr w:type="gramEnd"/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Hinzufügen der zwei Zeilen: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HBASE_HOME=/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PATH=$</w:t>
      </w:r>
      <w:proofErr w:type="gramStart"/>
      <w:r w:rsidRPr="000E251F">
        <w:rPr>
          <w:color w:val="auto"/>
          <w:sz w:val="24"/>
          <w:szCs w:val="24"/>
        </w:rPr>
        <w:t>PATH:$</w:t>
      </w:r>
      <w:proofErr w:type="gramEnd"/>
      <w:r w:rsidRPr="000E251F">
        <w:rPr>
          <w:color w:val="auto"/>
          <w:sz w:val="24"/>
          <w:szCs w:val="24"/>
        </w:rPr>
        <w:t>HBASE_HOME/bin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Jetzt kann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schon gestartet werden, jedoch sollte vorher die 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</w:t>
      </w:r>
      <w:proofErr w:type="spellStart"/>
      <w:r w:rsidRPr="000E251F">
        <w:rPr>
          <w:color w:val="auto"/>
          <w:sz w:val="24"/>
          <w:szCs w:val="24"/>
        </w:rPr>
        <w:t>conf</w:t>
      </w:r>
      <w:proofErr w:type="spellEnd"/>
      <w:r w:rsidRPr="000E251F">
        <w:rPr>
          <w:color w:val="auto"/>
          <w:sz w:val="24"/>
          <w:szCs w:val="24"/>
        </w:rPr>
        <w:t>/hbase-site.xml um folgendes erweitert werden: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hbase.rootdir</w:t>
      </w:r>
      <w:proofErr w:type="spellEnd"/>
      <w:proofErr w:type="gram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&lt;value&gt;file:///home/nosql/HBASE/hbase&lt;/value&gt;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hbase.zookeeper</w:t>
      </w:r>
      <w:proofErr w:type="gramEnd"/>
      <w:r w:rsidRPr="000E251F">
        <w:rPr>
          <w:color w:val="auto"/>
          <w:sz w:val="24"/>
          <w:szCs w:val="24"/>
        </w:rPr>
        <w:t>.property.dataDir</w:t>
      </w:r>
      <w:proofErr w:type="spell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&lt;value&gt;/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/HBASE/</w:t>
      </w:r>
      <w:proofErr w:type="spellStart"/>
      <w:r w:rsidRPr="000E251F">
        <w:rPr>
          <w:color w:val="auto"/>
          <w:sz w:val="24"/>
          <w:szCs w:val="24"/>
        </w:rPr>
        <w:t>zookeeper</w:t>
      </w:r>
      <w:proofErr w:type="spellEnd"/>
      <w:r w:rsidRPr="000E251F">
        <w:rPr>
          <w:color w:val="auto"/>
          <w:sz w:val="24"/>
          <w:szCs w:val="24"/>
        </w:rPr>
        <w:t>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0D1E43" w:rsidP="000D1E43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Extra Schritt, um eine </w:t>
      </w:r>
      <w:proofErr w:type="spellStart"/>
      <w:proofErr w:type="gramStart"/>
      <w:r w:rsidRPr="000E251F">
        <w:rPr>
          <w:b/>
          <w:i/>
          <w:color w:val="auto"/>
          <w:sz w:val="24"/>
          <w:szCs w:val="24"/>
        </w:rPr>
        <w:t>org.apache</w:t>
      </w:r>
      <w:proofErr w:type="gramEnd"/>
      <w:r w:rsidRPr="000E251F">
        <w:rPr>
          <w:b/>
          <w:i/>
          <w:color w:val="auto"/>
          <w:sz w:val="24"/>
          <w:szCs w:val="24"/>
        </w:rPr>
        <w:t>.hadoop.hbase.PleaseHoldException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: Master </w:t>
      </w:r>
      <w:proofErr w:type="spellStart"/>
      <w:r w:rsidRPr="000E251F">
        <w:rPr>
          <w:b/>
          <w:i/>
          <w:color w:val="auto"/>
          <w:sz w:val="24"/>
          <w:szCs w:val="24"/>
        </w:rPr>
        <w:t>is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proofErr w:type="spellStart"/>
      <w:r w:rsidRPr="000E251F">
        <w:rPr>
          <w:b/>
          <w:i/>
          <w:color w:val="auto"/>
          <w:sz w:val="24"/>
          <w:szCs w:val="24"/>
        </w:rPr>
        <w:t>initializing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zu vermeiden:</w:t>
      </w:r>
    </w:p>
    <w:p w:rsidR="000D1E43" w:rsidRPr="000E251F" w:rsidRDefault="009F061A" w:rsidP="000D1E43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="000D1E43" w:rsidRPr="000E251F">
        <w:rPr>
          <w:color w:val="auto"/>
          <w:sz w:val="24"/>
          <w:szCs w:val="24"/>
        </w:rPr>
        <w:t xml:space="preserve">d </w:t>
      </w:r>
      <w:proofErr w:type="spellStart"/>
      <w:r w:rsidR="000D1E43" w:rsidRPr="000E251F">
        <w:rPr>
          <w:color w:val="auto"/>
          <w:sz w:val="24"/>
          <w:szCs w:val="24"/>
        </w:rPr>
        <w:t>etc</w:t>
      </w:r>
      <w:proofErr w:type="spellEnd"/>
      <w:r w:rsidR="000D1E43" w:rsidRPr="000E251F">
        <w:rPr>
          <w:color w:val="auto"/>
          <w:sz w:val="24"/>
          <w:szCs w:val="24"/>
        </w:rPr>
        <w:t>/</w:t>
      </w:r>
    </w:p>
    <w:p w:rsidR="000D1E43" w:rsidRPr="000E251F" w:rsidRDefault="007B03DA" w:rsidP="000D1E43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Dort den zweiten Eintrag von 127.0.1.1 ändern zu 127.0.0.1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Starten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9F061A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="00A64499" w:rsidRPr="000E251F">
        <w:rPr>
          <w:color w:val="auto"/>
          <w:sz w:val="24"/>
          <w:szCs w:val="24"/>
        </w:rPr>
        <w:t xml:space="preserve">d </w:t>
      </w:r>
      <w:proofErr w:type="spellStart"/>
      <w:r w:rsidR="00A64499" w:rsidRPr="000E251F">
        <w:rPr>
          <w:color w:val="auto"/>
          <w:sz w:val="24"/>
          <w:szCs w:val="24"/>
        </w:rPr>
        <w:t>usr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lib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hbase</w:t>
      </w:r>
      <w:proofErr w:type="spellEnd"/>
      <w:r w:rsidR="00A64499" w:rsidRPr="000E251F">
        <w:rPr>
          <w:color w:val="auto"/>
          <w:sz w:val="24"/>
          <w:szCs w:val="24"/>
        </w:rPr>
        <w:t>/hbase-1.1.4/bin</w:t>
      </w:r>
    </w:p>
    <w:p w:rsidR="00A64499" w:rsidRPr="000E251F" w:rsidRDefault="00A64499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</w:t>
      </w:r>
      <w:r w:rsidR="009F061A" w:rsidRPr="000E251F">
        <w:rPr>
          <w:color w:val="auto"/>
          <w:sz w:val="24"/>
          <w:szCs w:val="24"/>
        </w:rPr>
        <w:t>start-hbase.sh</w:t>
      </w:r>
      <w:proofErr w:type="gramEnd"/>
    </w:p>
    <w:p w:rsidR="009F061A" w:rsidRPr="000E251F" w:rsidRDefault="009F061A" w:rsidP="009F061A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Stoppen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9F061A" w:rsidRPr="000E251F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cd 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/hbase-1.1.4/bin</w:t>
      </w:r>
    </w:p>
    <w:p w:rsidR="009F061A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/.stop-hbase.sh</w:t>
      </w:r>
      <w:proofErr w:type="gramEnd"/>
    </w:p>
    <w:p w:rsidR="007179BC" w:rsidRPr="007179BC" w:rsidRDefault="007179BC" w:rsidP="007179BC">
      <w:pPr>
        <w:rPr>
          <w:color w:val="auto"/>
          <w:sz w:val="24"/>
          <w:szCs w:val="24"/>
        </w:rPr>
      </w:pPr>
      <w:bookmarkStart w:id="0" w:name="_GoBack"/>
      <w:bookmarkEnd w:id="0"/>
    </w:p>
    <w:p w:rsidR="007179BC" w:rsidRPr="007179BC" w:rsidRDefault="007179BC" w:rsidP="007179BC">
      <w:pPr>
        <w:rPr>
          <w:color w:val="auto"/>
          <w:sz w:val="18"/>
          <w:szCs w:val="18"/>
        </w:rPr>
      </w:pPr>
      <w:r w:rsidRPr="007179BC">
        <w:rPr>
          <w:color w:val="auto"/>
          <w:sz w:val="18"/>
          <w:szCs w:val="18"/>
        </w:rPr>
        <w:t>https://archanaschangale.wordpress.com/2013/08/29/installing-apache-hbase-on-ubuntu-for-standalone-mode/</w:t>
      </w:r>
    </w:p>
    <w:sectPr w:rsidR="007179BC" w:rsidRPr="007179BC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794" w:rsidRDefault="001E5794">
      <w:pPr>
        <w:spacing w:before="0" w:after="0"/>
      </w:pPr>
      <w:r>
        <w:separator/>
      </w:r>
    </w:p>
  </w:endnote>
  <w:endnote w:type="continuationSeparator" w:id="0">
    <w:p w:rsidR="001E5794" w:rsidRDefault="001E579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7179B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794" w:rsidRDefault="001E5794">
      <w:pPr>
        <w:spacing w:before="0" w:after="0"/>
      </w:pPr>
      <w:r>
        <w:separator/>
      </w:r>
    </w:p>
  </w:footnote>
  <w:footnote w:type="continuationSeparator" w:id="0">
    <w:p w:rsidR="001E5794" w:rsidRDefault="001E579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2CE0"/>
    <w:multiLevelType w:val="hybridMultilevel"/>
    <w:tmpl w:val="52D87D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0E2"/>
    <w:multiLevelType w:val="hybridMultilevel"/>
    <w:tmpl w:val="C660E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3E54"/>
    <w:multiLevelType w:val="hybridMultilevel"/>
    <w:tmpl w:val="E5B28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3EA7"/>
    <w:multiLevelType w:val="hybridMultilevel"/>
    <w:tmpl w:val="4112DA4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D1E43"/>
    <w:rsid w:val="000E251F"/>
    <w:rsid w:val="001A7DF3"/>
    <w:rsid w:val="001E5794"/>
    <w:rsid w:val="00255BF6"/>
    <w:rsid w:val="00291009"/>
    <w:rsid w:val="002C7602"/>
    <w:rsid w:val="003D6352"/>
    <w:rsid w:val="003E7FFB"/>
    <w:rsid w:val="00467F59"/>
    <w:rsid w:val="007179BC"/>
    <w:rsid w:val="007B03DA"/>
    <w:rsid w:val="00897B64"/>
    <w:rsid w:val="009E12E6"/>
    <w:rsid w:val="009F061A"/>
    <w:rsid w:val="00A5327C"/>
    <w:rsid w:val="00A64499"/>
    <w:rsid w:val="00AB6720"/>
    <w:rsid w:val="00C92D06"/>
    <w:rsid w:val="00D458B1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DBA9F8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3E7FFB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9100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mirror.synyx.de/apache/hbase/stab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C14620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131DB9"/>
    <w:rsid w:val="00C14620"/>
    <w:rsid w:val="00FD4970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15AB803-9765-4F4E-B868-9A99F507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559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9</cp:revision>
  <dcterms:created xsi:type="dcterms:W3CDTF">2016-03-30T10:41:00Z</dcterms:created>
  <dcterms:modified xsi:type="dcterms:W3CDTF">2016-04-20T17:34:00Z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