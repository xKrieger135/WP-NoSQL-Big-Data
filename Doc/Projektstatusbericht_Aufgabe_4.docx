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5-1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E9439A">
                <w:r>
                  <w:t>10 Mai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WP-NoSQL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  <w:r w:rsidR="00E9439A">
              <w:t>, Besnik</w:t>
            </w:r>
          </w:p>
        </w:tc>
      </w:tr>
    </w:tbl>
    <w:p w:rsidR="003D6352" w:rsidRDefault="001A7DF3">
      <w:pPr>
        <w:pStyle w:val="berschrift1"/>
      </w:pPr>
      <w:r>
        <w:t>Entwicklungsentwurf</w:t>
      </w:r>
    </w:p>
    <w:p w:rsidR="00E9439A" w:rsidRPr="00E9439A" w:rsidRDefault="00E9439A" w:rsidP="00E9439A"/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E9439A">
            <w:r>
              <w:t>95</w:t>
            </w:r>
            <w:r w:rsidR="001A7DF3">
              <w:t xml:space="preserve">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E9439A">
            <w:r>
              <w:t xml:space="preserve">Aufgabe 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3D6352"/>
        </w:tc>
        <w:tc>
          <w:tcPr>
            <w:tcW w:w="650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3D6352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/>
    <w:p w:rsidR="00E9439A" w:rsidRDefault="00E9439A" w:rsidP="00E9439A">
      <w:pPr>
        <w:pStyle w:val="berschrift1"/>
      </w:pPr>
      <w:r>
        <w:lastRenderedPageBreak/>
        <w:t>installationsanleitung für hadoop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erstes muss JAVA auf dem Rechner installiert werden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r>
        <w:t>apt-get update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r>
        <w:t>apt-get install default-jdk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Nachdem JAVA installiert ist, kann man dies auf dessen Korrektheit folgendermaßen überprüfen:</w:t>
      </w:r>
    </w:p>
    <w:p w:rsidR="00E9439A" w:rsidRDefault="00E9439A" w:rsidP="00E9439A">
      <w:pPr>
        <w:pStyle w:val="Listenabsatz"/>
        <w:numPr>
          <w:ilvl w:val="1"/>
          <w:numId w:val="2"/>
        </w:numPr>
      </w:pPr>
      <w:r>
        <w:t>java -version</w:t>
      </w:r>
    </w:p>
    <w:p w:rsidR="00E9439A" w:rsidRDefault="00E9439A" w:rsidP="00E9439A">
      <w:pPr>
        <w:pStyle w:val="Listenabsatz"/>
        <w:numPr>
          <w:ilvl w:val="0"/>
          <w:numId w:val="2"/>
        </w:numPr>
      </w:pPr>
      <w:r>
        <w:t>Als nächstes erstellt man SSH Zertifikate und installiert diese:</w:t>
      </w:r>
    </w:p>
    <w:p w:rsidR="0032692D" w:rsidRDefault="00E9439A" w:rsidP="0032692D">
      <w:pPr>
        <w:pStyle w:val="Listenabsatz"/>
        <w:numPr>
          <w:ilvl w:val="1"/>
          <w:numId w:val="2"/>
        </w:numPr>
      </w:pPr>
      <w:r>
        <w:t xml:space="preserve">Ssh-keygen -t rsa -P ‘‘   </w:t>
      </w:r>
    </w:p>
    <w:p w:rsidR="00E9439A" w:rsidRDefault="0032692D" w:rsidP="0032692D">
      <w:pPr>
        <w:pStyle w:val="Listenabsatz"/>
        <w:numPr>
          <w:ilvl w:val="0"/>
          <w:numId w:val="2"/>
        </w:numPr>
      </w:pPr>
      <w:r>
        <w:t>W</w:t>
      </w:r>
      <w:r w:rsidR="00E9439A">
        <w:t>enn der Befehl eingegeben wurde kommt folgendes:</w:t>
      </w:r>
    </w:p>
    <w:p w:rsidR="00E9439A" w:rsidRDefault="00E9439A" w:rsidP="00E9439A">
      <w:pPr>
        <w:pStyle w:val="Listenabsatz"/>
        <w:ind w:left="1440"/>
      </w:pPr>
      <w:r>
        <w:rPr>
          <w:noProof/>
        </w:rPr>
        <w:drawing>
          <wp:inline distT="0" distB="0" distL="0" distR="0">
            <wp:extent cx="3251835" cy="37020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9A" w:rsidRDefault="00E9439A" w:rsidP="0032692D">
      <w:pPr>
        <w:pStyle w:val="Listenabsatz"/>
        <w:numPr>
          <w:ilvl w:val="0"/>
          <w:numId w:val="2"/>
        </w:numPr>
      </w:pPr>
      <w:r>
        <w:t>Wenn der Dialog erscheint einfach Enter drücken. Danach folgen diese Messages:</w:t>
      </w:r>
      <w:r w:rsidRPr="00E9439A">
        <w:rPr>
          <w:noProof/>
        </w:rPr>
        <w:t xml:space="preserve"> </w:t>
      </w:r>
    </w:p>
    <w:p w:rsidR="00E9439A" w:rsidRDefault="009E1135" w:rsidP="00E9439A">
      <w:pPr>
        <w:pStyle w:val="Listenabsatz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38D8A" wp14:editId="51D9A519">
            <wp:simplePos x="0" y="0"/>
            <wp:positionH relativeFrom="column">
              <wp:posOffset>927735</wp:posOffset>
            </wp:positionH>
            <wp:positionV relativeFrom="paragraph">
              <wp:posOffset>62865</wp:posOffset>
            </wp:positionV>
            <wp:extent cx="2226310" cy="1172210"/>
            <wp:effectExtent l="0" t="0" r="2540" b="8890"/>
            <wp:wrapThrough wrapText="bothSides">
              <wp:wrapPolygon edited="0">
                <wp:start x="0" y="0"/>
                <wp:lineTo x="0" y="21413"/>
                <wp:lineTo x="21440" y="21413"/>
                <wp:lineTo x="2144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E9439A">
      <w:pPr>
        <w:pStyle w:val="Listenabsatz"/>
        <w:ind w:left="1440"/>
      </w:pPr>
    </w:p>
    <w:p w:rsidR="00E9439A" w:rsidRDefault="00E9439A" w:rsidP="009E1135"/>
    <w:p w:rsidR="00E9439A" w:rsidRDefault="0032692D" w:rsidP="0032692D">
      <w:pPr>
        <w:pStyle w:val="Listenabsatz"/>
        <w:numPr>
          <w:ilvl w:val="0"/>
          <w:numId w:val="2"/>
        </w:numPr>
      </w:pPr>
      <w:r>
        <w:t>Nun benutzt man den folgenden Befehl, damit Hadoop SSH nutzen kann: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r w:rsidRPr="0032692D">
        <w:t>sudo cat /root/.ssh/id_rsa.pub &gt;&gt; ~/.ssh/authorized_keys</w:t>
      </w:r>
    </w:p>
    <w:p w:rsidR="0032692D" w:rsidRDefault="0032692D" w:rsidP="0032692D">
      <w:pPr>
        <w:pStyle w:val="Listenabsatz"/>
        <w:numPr>
          <w:ilvl w:val="0"/>
          <w:numId w:val="2"/>
        </w:numPr>
      </w:pPr>
      <w:r>
        <w:t>Als nächstes holen wir und Hadoop:</w:t>
      </w:r>
    </w:p>
    <w:p w:rsidR="0032692D" w:rsidRDefault="0032692D" w:rsidP="0032692D">
      <w:pPr>
        <w:pStyle w:val="Listenabsatz"/>
        <w:numPr>
          <w:ilvl w:val="1"/>
          <w:numId w:val="2"/>
        </w:numPr>
      </w:pPr>
      <w:r w:rsidRPr="0032692D">
        <w:t xml:space="preserve">sudo wget </w:t>
      </w:r>
      <w:hyperlink r:id="rId12" w:history="1">
        <w:r w:rsidRPr="00CF5D9E">
          <w:rPr>
            <w:rStyle w:val="Hyperlink"/>
          </w:rPr>
          <w:t>http://apache.mirror.digionline.de/hadoop/common/stable/hadoop-2.7.2.tar.gz</w:t>
        </w:r>
      </w:hyperlink>
    </w:p>
    <w:p w:rsidR="0032692D" w:rsidRDefault="0032692D" w:rsidP="0032692D">
      <w:pPr>
        <w:pStyle w:val="Listenabsatz"/>
        <w:numPr>
          <w:ilvl w:val="2"/>
          <w:numId w:val="2"/>
        </w:numPr>
      </w:pPr>
      <w:r w:rsidRPr="0032692D">
        <w:rPr>
          <w:b/>
        </w:rPr>
        <w:t>BEACHTE</w:t>
      </w:r>
      <w:r>
        <w:t>: Link kann sich ändern. Falls dies der Fall sein sollte hier nachschauen und den Link anpassen:</w:t>
      </w:r>
    </w:p>
    <w:p w:rsidR="0032692D" w:rsidRDefault="00F9382E" w:rsidP="0032692D">
      <w:pPr>
        <w:pStyle w:val="Listenabsatz"/>
        <w:numPr>
          <w:ilvl w:val="2"/>
          <w:numId w:val="2"/>
        </w:numPr>
      </w:pPr>
      <w:hyperlink r:id="rId13" w:history="1">
        <w:r w:rsidR="0032692D" w:rsidRPr="00CF5D9E">
          <w:rPr>
            <w:rStyle w:val="Hyperlink"/>
          </w:rPr>
          <w:t>http://www.apache.org/dyn/closer.cgi/hadoop/common/</w:t>
        </w:r>
      </w:hyperlink>
    </w:p>
    <w:p w:rsidR="0032692D" w:rsidRDefault="000A6CEA" w:rsidP="000A6CEA">
      <w:pPr>
        <w:pStyle w:val="Listenabsatz"/>
        <w:numPr>
          <w:ilvl w:val="1"/>
          <w:numId w:val="2"/>
        </w:numPr>
      </w:pPr>
      <w:r w:rsidRPr="000A6CEA">
        <w:t>sudo tar xfz hadoop-2.7.2.tar.gz</w:t>
      </w:r>
      <w:r>
        <w:t xml:space="preserve"> 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r w:rsidRPr="000A6CEA">
        <w:t>sudo mv hadoop-2.7.2 /usr/local/hadoop</w:t>
      </w:r>
    </w:p>
    <w:p w:rsidR="000A6CEA" w:rsidRDefault="000A6CEA" w:rsidP="000A6CEA">
      <w:pPr>
        <w:pStyle w:val="Listenabsatz"/>
        <w:numPr>
          <w:ilvl w:val="0"/>
          <w:numId w:val="2"/>
        </w:numPr>
      </w:pPr>
      <w:r>
        <w:t>Jetzt müssen noch allerhand Konfigurationen gemacht werden:</w:t>
      </w:r>
    </w:p>
    <w:p w:rsidR="000A6CEA" w:rsidRDefault="000A6CEA" w:rsidP="000A6CEA">
      <w:pPr>
        <w:pStyle w:val="Listenabsatz"/>
        <w:numPr>
          <w:ilvl w:val="1"/>
          <w:numId w:val="2"/>
        </w:numPr>
      </w:pPr>
      <w:r>
        <w:t>.bashrc</w:t>
      </w:r>
    </w:p>
    <w:p w:rsidR="000A6CEA" w:rsidRDefault="000A6CEA" w:rsidP="000A6CEA">
      <w:pPr>
        <w:pStyle w:val="Listenabsatz"/>
        <w:numPr>
          <w:ilvl w:val="2"/>
          <w:numId w:val="2"/>
        </w:numPr>
      </w:pPr>
      <w:r>
        <w:t>Hierbei benötigen wir den Pfad zum JAVA jdk</w:t>
      </w:r>
    </w:p>
    <w:p w:rsidR="000A6CEA" w:rsidRDefault="000A6CEA" w:rsidP="000A6CEA">
      <w:pPr>
        <w:pStyle w:val="Listenabsatz"/>
        <w:numPr>
          <w:ilvl w:val="3"/>
          <w:numId w:val="2"/>
        </w:numPr>
      </w:pPr>
      <w:r w:rsidRPr="000A6CEA">
        <w:t>update-alternatives --config java</w:t>
      </w:r>
    </w:p>
    <w:p w:rsidR="000A6CEA" w:rsidRDefault="000A6CEA" w:rsidP="000A6CEA">
      <w:pPr>
        <w:pStyle w:val="Listenabsatz"/>
        <w:ind w:left="2880"/>
      </w:pPr>
      <w:r>
        <w:rPr>
          <w:noProof/>
        </w:rPr>
        <w:drawing>
          <wp:inline distT="0" distB="0" distL="0" distR="0" wp14:anchorId="5A913C41" wp14:editId="6C19B8A4">
            <wp:extent cx="3546282" cy="913585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452" cy="9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EA" w:rsidRDefault="000A6CEA" w:rsidP="000A6CEA">
      <w:pPr>
        <w:pStyle w:val="Listenabsatz"/>
        <w:numPr>
          <w:ilvl w:val="4"/>
          <w:numId w:val="2"/>
        </w:numPr>
      </w:pPr>
      <w:r>
        <w:t xml:space="preserve">Hier sieht man nun die Pfade der JDKs. Den richtigen Pfad für das aktuell genutzte wählen wir aus (in meinem Fall das oberste. </w:t>
      </w:r>
      <w:r w:rsidR="009E1135">
        <w:t>Benötigt wird jedoch nur folgendes:</w:t>
      </w:r>
    </w:p>
    <w:p w:rsidR="009E1135" w:rsidRDefault="009E1135" w:rsidP="009E1135">
      <w:pPr>
        <w:pStyle w:val="Listenabsatz"/>
        <w:numPr>
          <w:ilvl w:val="4"/>
          <w:numId w:val="2"/>
        </w:numPr>
      </w:pPr>
      <w:r w:rsidRPr="009E1135">
        <w:t>/usr/lib/jvm/java-8-oracle</w:t>
      </w:r>
    </w:p>
    <w:p w:rsidR="009E1135" w:rsidRDefault="009E1135" w:rsidP="009E1135">
      <w:pPr>
        <w:pStyle w:val="Listenabsatz"/>
        <w:numPr>
          <w:ilvl w:val="2"/>
          <w:numId w:val="2"/>
        </w:numPr>
      </w:pPr>
      <w:r>
        <w:t>Als nächstes öffnen wir die .bashrc mit einem Editor (nano z.B.):</w:t>
      </w:r>
    </w:p>
    <w:p w:rsidR="009E1135" w:rsidRDefault="009E1135" w:rsidP="009E1135">
      <w:pPr>
        <w:pStyle w:val="Listenabsatz"/>
        <w:numPr>
          <w:ilvl w:val="3"/>
          <w:numId w:val="2"/>
        </w:numPr>
      </w:pPr>
      <w:r>
        <w:t>sudo  nano ~/.bashrc</w:t>
      </w:r>
    </w:p>
    <w:p w:rsidR="009E1135" w:rsidRDefault="009E1135" w:rsidP="009E1135">
      <w:pPr>
        <w:pStyle w:val="Listenabsatz"/>
        <w:numPr>
          <w:ilvl w:val="2"/>
          <w:numId w:val="2"/>
        </w:numPr>
      </w:pPr>
      <w:r>
        <w:t>Hier gehen wir nun an das Ende und fügen folgende Dinge ein: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START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JAVA_HOME=/usr/lib/jvm/java-8-oracle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HADOOP_INSTALL=/usr/local/hadoop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PATH=$PATH:$HADOOP_INSTALL/bin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PATH=$PATH:$HADOOP_INSTALL/sbin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HADOOP_MAPRED_HOME=$HADOOP_INSTALL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HADOOP_COMMON_HOME=$HADOOP_INSTALL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HADOOP_HDFS_HOME=$HADOOP_INSTALL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YARN_HOME=$HADOOP_INSTALL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HADOOP_COMMON_LIB_NATIVE_DIR=$HADOOP_INSTALL/lib/native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export HADOOP_OPTS="-Djava.library.path=$HADOOP_INSTALL/lib"</w:t>
      </w:r>
    </w:p>
    <w:p w:rsidR="009E1135" w:rsidRPr="009E1135" w:rsidRDefault="009E1135" w:rsidP="004407F3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 w:rsidRPr="009E1135"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#HADOOP VARIABLES END</w:t>
      </w:r>
    </w:p>
    <w:p w:rsidR="009E1135" w:rsidRPr="009E1135" w:rsidRDefault="009E1135" w:rsidP="009E1135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lastRenderedPageBreak/>
        <w:t>Nachdem die .bashrc gespeichert wurde muss folgender Befehl ausgeführt werden, damit das System die neu erstellten Systemvariablen berücksichtigt:</w:t>
      </w:r>
    </w:p>
    <w:p w:rsidR="009E1135" w:rsidRPr="009E1135" w:rsidRDefault="009E1135" w:rsidP="009E1135">
      <w:pPr>
        <w:pStyle w:val="Listenabsatz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rFonts w:asciiTheme="majorHAnsi" w:eastAsia="Times New Roman" w:hAnsiTheme="majorHAnsi" w:cs="Courier New"/>
          <w:color w:val="auto"/>
          <w:kern w:val="0"/>
          <w:sz w:val="18"/>
          <w:szCs w:val="18"/>
        </w:rPr>
        <w:t>source ~/.bashrc</w:t>
      </w:r>
    </w:p>
    <w:p w:rsidR="009E1135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Nun ändern wir die Datei des folgenden Pfades: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sudo nano usr/local/hadoop/etc/hadoop/hadoop-env.sh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ändern wir nun das export JAVA_HOME: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6C8CF" wp14:editId="0071DE96">
            <wp:extent cx="2441050" cy="46034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786" cy="4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Als nächstes muss die folgende Datei ebenfalls angepasst werden: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sudo nano usr/local/hadoop/etc/hadoop/core-site.xml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 w:rsidR="004A2217">
        <w:rPr>
          <w:noProof/>
        </w:rPr>
        <w:drawing>
          <wp:inline distT="0" distB="0" distL="0" distR="0" wp14:anchorId="0FD7D0B4" wp14:editId="5391A641">
            <wp:extent cx="2671638" cy="890546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638" cy="8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1315E2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Anschließend ändern wir eine weitere xml Datei: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 xml:space="preserve">sudo nano </w:t>
      </w:r>
      <w:r>
        <w:t>usr/local/hadoop/etc/hadoop/yarn-site.xml</w:t>
      </w:r>
    </w:p>
    <w:p w:rsidR="001315E2" w:rsidRDefault="001315E2" w:rsidP="001315E2">
      <w:pPr>
        <w:pStyle w:val="Listenabsatz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t>Hier muss folgendes angepasst werden:</w:t>
      </w:r>
      <w:r w:rsidRPr="001315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61B08E" wp14:editId="05CE6B5C">
            <wp:extent cx="3824577" cy="1331754"/>
            <wp:effectExtent l="0" t="0" r="508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593" cy="13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2" w:rsidRDefault="008F5798" w:rsidP="001315E2">
      <w:pPr>
        <w:pStyle w:val="Listenabsatz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</w:pPr>
      <w:r>
        <w:rPr>
          <w:noProof/>
        </w:rPr>
        <w:t>Jetzt muss eine Datei umbenannt werden, was mittels des nächstes Befehls gemacht wird:</w:t>
      </w:r>
    </w:p>
    <w:p w:rsidR="008F5798" w:rsidRPr="008F5798" w:rsidRDefault="008F5798" w:rsidP="00C53EC0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cp /usr/local/hadoop/etc/hadoop/mapred-site.xml.template /usr/local/hadoop/etc/hadoop/mapred-site.xml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8F5798">
        <w:rPr>
          <w:rFonts w:asciiTheme="majorHAnsi" w:hAnsiTheme="majorHAnsi"/>
        </w:rPr>
        <w:t xml:space="preserve">udo nano </w:t>
      </w:r>
      <w:r w:rsidRPr="008F5798">
        <w:rPr>
          <w:rStyle w:val="HTMLCode"/>
          <w:rFonts w:asciiTheme="majorHAnsi" w:hAnsiTheme="majorHAnsi"/>
        </w:rPr>
        <w:t>/usr/local/hadoop/etc/hadoop/mapred-site.xml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D8F48" wp14:editId="0CBC155F">
            <wp:extent cx="2822713" cy="86180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3592" cy="8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Danach machen wir folgendes: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mkdir -p /usr/local/hadoop_store/hdfs/namenode</w:t>
      </w:r>
    </w:p>
    <w:p w:rsidR="008F5798" w:rsidRDefault="008F5798" w:rsidP="008F5798">
      <w:pPr>
        <w:pStyle w:val="HTMLVorformatiert"/>
        <w:numPr>
          <w:ilvl w:val="2"/>
          <w:numId w:val="2"/>
        </w:numPr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mkdir -p /usr/</w:t>
      </w:r>
      <w:r>
        <w:rPr>
          <w:rStyle w:val="HTMLCode"/>
          <w:rFonts w:asciiTheme="majorHAnsi" w:hAnsiTheme="majorHAnsi"/>
        </w:rPr>
        <w:t>local/hadoop_store/hdfs/datanode</w:t>
      </w:r>
    </w:p>
    <w:p w:rsidR="008F5798" w:rsidRPr="008F5798" w:rsidRDefault="008F5798" w:rsidP="008F5798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Style w:val="HTMLCode"/>
          <w:rFonts w:asciiTheme="majorHAnsi" w:hAnsiTheme="majorHAnsi"/>
        </w:rPr>
        <w:t>s</w:t>
      </w:r>
      <w:r w:rsidRPr="008F5798">
        <w:rPr>
          <w:rStyle w:val="HTMLCode"/>
          <w:rFonts w:asciiTheme="majorHAnsi" w:hAnsiTheme="majorHAnsi"/>
        </w:rPr>
        <w:t>udo nano /usr/local/hadoop/etc/hadoop/hdfs-site.xml</w:t>
      </w:r>
      <w:r w:rsidRPr="008F57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F9A0B" wp14:editId="7745EBC9">
            <wp:extent cx="2775005" cy="1191802"/>
            <wp:effectExtent l="0" t="0" r="635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080" cy="12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HTMLVorformatiert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Nun formatieren wir das Hadoop Filesystem:</w:t>
      </w:r>
    </w:p>
    <w:p w:rsidR="00FC4DD2" w:rsidRDefault="00FC4DD2" w:rsidP="00FC4DD2">
      <w:pPr>
        <w:pStyle w:val="HTMLVorformatiert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noProof/>
        </w:rPr>
        <w:t>sudo su</w:t>
      </w:r>
    </w:p>
    <w:p w:rsidR="005C16CD" w:rsidRDefault="005C16CD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 w:rsidRPr="005C16CD">
        <w:rPr>
          <w:rFonts w:asciiTheme="majorHAnsi" w:hAnsiTheme="majorHAnsi"/>
          <w:noProof/>
        </w:rPr>
        <w:t>/usr/local/hadoop/bin/hdfs namenode -format</w:t>
      </w:r>
      <w:r>
        <w:rPr>
          <w:rFonts w:asciiTheme="majorHAnsi" w:hAnsiTheme="majorHAnsi"/>
          <w:noProof/>
        </w:rPr>
        <w:t xml:space="preserve"> </w:t>
      </w:r>
      <w:r w:rsidRPr="005C16CD">
        <w:rPr>
          <w:rFonts w:asciiTheme="majorHAnsi" w:hAnsiTheme="majorHAnsi"/>
          <w:noProof/>
        </w:rPr>
        <w:sym w:font="Wingdings" w:char="F0E0"/>
      </w:r>
      <w:r>
        <w:rPr>
          <w:rFonts w:asciiTheme="majorHAnsi" w:hAnsiTheme="majorHAnsi"/>
          <w:noProof/>
        </w:rPr>
        <w:t xml:space="preserve"> aus dem root Verzeichnis</w:t>
      </w:r>
    </w:p>
    <w:p w:rsidR="00FF6318" w:rsidRDefault="00FF6318" w:rsidP="005C16CD">
      <w:pPr>
        <w:pStyle w:val="HTMLVorformatiert"/>
        <w:numPr>
          <w:ilvl w:val="2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cd </w:t>
      </w:r>
      <w:r w:rsidRPr="005C16CD">
        <w:rPr>
          <w:rFonts w:asciiTheme="majorHAnsi" w:hAnsiTheme="majorHAnsi"/>
          <w:noProof/>
        </w:rPr>
        <w:t>/usr/local/hadoop/</w:t>
      </w:r>
      <w:r>
        <w:rPr>
          <w:rFonts w:asciiTheme="majorHAnsi" w:hAnsiTheme="majorHAnsi"/>
          <w:noProof/>
        </w:rPr>
        <w:t>s</w:t>
      </w:r>
      <w:r w:rsidRPr="005C16CD">
        <w:rPr>
          <w:rFonts w:asciiTheme="majorHAnsi" w:hAnsiTheme="majorHAnsi"/>
          <w:noProof/>
        </w:rPr>
        <w:t>bin/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./start-dfs.sh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./start-yarn.sh</w:t>
      </w:r>
    </w:p>
    <w:p w:rsidR="0092547D" w:rsidRDefault="0092547D" w:rsidP="0092547D">
      <w:pPr>
        <w:pStyle w:val="HTMLVorformatiert"/>
        <w:numPr>
          <w:ilvl w:val="3"/>
          <w:numId w:val="2"/>
        </w:num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jps</w:t>
      </w:r>
    </w:p>
    <w:p w:rsidR="005C16CD" w:rsidRDefault="005C16CD" w:rsidP="005C16CD">
      <w:pPr>
        <w:pStyle w:val="HTMLVorformatiert"/>
        <w:rPr>
          <w:rFonts w:asciiTheme="majorHAnsi" w:hAnsiTheme="majorHAnsi"/>
          <w:noProof/>
        </w:rPr>
      </w:pP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lastRenderedPageBreak/>
        <w:t>Diese Schritte müssen ggf. vor Schritt g. noch gemacht werden!</w:t>
      </w:r>
    </w:p>
    <w:p w:rsidR="00FF6318" w:rsidRPr="00341432" w:rsidRDefault="00FF6318" w:rsidP="005C16CD">
      <w:pPr>
        <w:pStyle w:val="HTMLVorformatiert"/>
        <w:rPr>
          <w:rStyle w:val="HTMLCode"/>
          <w:rFonts w:asciiTheme="majorHAnsi" w:hAnsiTheme="majorHAnsi"/>
        </w:rPr>
      </w:pP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sudo apt-get update</w:t>
      </w:r>
    </w:p>
    <w:p w:rsidR="005C16CD" w:rsidRPr="00341432" w:rsidRDefault="005C16CD" w:rsidP="005C16CD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sudo apt-get install openssh-server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sudo ufw allow 22</w:t>
      </w:r>
    </w:p>
    <w:p w:rsidR="005C16CD" w:rsidRPr="00341432" w:rsidRDefault="005C16CD" w:rsidP="005C16CD">
      <w:pPr>
        <w:pStyle w:val="HTMLVorformatiert"/>
        <w:rPr>
          <w:rFonts w:asciiTheme="majorHAnsi" w:hAnsiTheme="majorHAnsi"/>
        </w:rPr>
      </w:pPr>
    </w:p>
    <w:p w:rsidR="005C16CD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  <w:r w:rsidRPr="00341432">
        <w:rPr>
          <w:rStyle w:val="HTMLCode"/>
          <w:rFonts w:asciiTheme="majorHAnsi" w:hAnsiTheme="majorHAnsi"/>
          <w:b/>
          <w:bCs/>
        </w:rPr>
        <w:t>Wenn bei dem folgenden Befehl eine Passphrase benötigt wird muss folgendes gemacht werden:</w:t>
      </w:r>
    </w:p>
    <w:p w:rsidR="00CC3D38" w:rsidRPr="00341432" w:rsidRDefault="00CC3D38" w:rsidP="005C16CD">
      <w:pPr>
        <w:pStyle w:val="HTMLVorformatiert"/>
        <w:rPr>
          <w:rStyle w:val="HTMLCode"/>
          <w:rFonts w:asciiTheme="majorHAnsi" w:hAnsiTheme="majorHAnsi"/>
          <w:b/>
          <w:bCs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 xml:space="preserve">ssh localhost </w:t>
      </w:r>
      <w:r w:rsidRPr="00341432">
        <w:rPr>
          <w:rStyle w:val="HTMLCode"/>
          <w:rFonts w:asciiTheme="majorHAnsi" w:hAnsiTheme="majorHAnsi"/>
        </w:rPr>
        <w:sym w:font="Wingdings" w:char="F0E0"/>
      </w:r>
      <w:r w:rsidRPr="00341432">
        <w:rPr>
          <w:rStyle w:val="HTMLCode"/>
          <w:rFonts w:asciiTheme="majorHAnsi" w:hAnsiTheme="majorHAnsi"/>
        </w:rPr>
        <w:t xml:space="preserve"> Passphrase? Dann mache folgendes:</w:t>
      </w: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</w:p>
    <w:p w:rsidR="00CC3D38" w:rsidRPr="00341432" w:rsidRDefault="00CC3D38" w:rsidP="00CC3D38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ssh-keygen -t dsa -P '' -f ~/.ssh/id_dsa</w:t>
      </w:r>
    </w:p>
    <w:p w:rsidR="00CC3D38" w:rsidRDefault="00CC3D38" w:rsidP="00CC3D38">
      <w:pPr>
        <w:pStyle w:val="HTMLVorformatiert"/>
        <w:rPr>
          <w:rStyle w:val="HTMLCode"/>
          <w:rFonts w:asciiTheme="majorHAnsi" w:hAnsiTheme="majorHAnsi"/>
        </w:rPr>
      </w:pPr>
      <w:r w:rsidRPr="00341432">
        <w:rPr>
          <w:rStyle w:val="HTMLCode"/>
          <w:rFonts w:asciiTheme="majorHAnsi" w:hAnsiTheme="majorHAnsi"/>
        </w:rPr>
        <w:t>cat ~/.ssh/id_dsa.pub &gt;&gt; ~/.ssh/authorized_keys</w:t>
      </w:r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</w:p>
    <w:p w:rsidR="004A2217" w:rsidRDefault="004A2217" w:rsidP="00CC3D38">
      <w:pPr>
        <w:pStyle w:val="HTMLVorformatiert"/>
        <w:pBdr>
          <w:bottom w:val="single" w:sz="12" w:space="1" w:color="auto"/>
        </w:pBdr>
        <w:rPr>
          <w:rStyle w:val="HTMLCode"/>
          <w:rFonts w:asciiTheme="majorHAnsi" w:hAnsiTheme="majorHAnsi"/>
        </w:rPr>
      </w:pPr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>Änderungen der oberen Screenshots:</w:t>
      </w:r>
    </w:p>
    <w:p w:rsidR="004A2217" w:rsidRDefault="004A2217" w:rsidP="00CC3D38">
      <w:pPr>
        <w:pStyle w:val="HTMLVorformatiert"/>
        <w:rPr>
          <w:rStyle w:val="HTMLCode"/>
          <w:rFonts w:asciiTheme="majorHAnsi" w:hAnsiTheme="majorHAnsi"/>
        </w:rPr>
      </w:pPr>
    </w:p>
    <w:p w:rsidR="004A2217" w:rsidRDefault="004A2217" w:rsidP="004A2217">
      <w:pPr>
        <w:pStyle w:val="HTMLVorformatiert"/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 xml:space="preserve">c. </w:t>
      </w:r>
    </w:p>
    <w:p w:rsidR="004A2217" w:rsidRPr="004A2217" w:rsidRDefault="004A2217" w:rsidP="004A2217">
      <w:pPr>
        <w:pStyle w:val="HTMLVorformatiert"/>
      </w:pPr>
      <w:r>
        <w:t xml:space="preserve">   </w:t>
      </w:r>
      <w:r w:rsidRPr="004A2217">
        <w:t>&lt;property&gt;</w:t>
      </w:r>
    </w:p>
    <w:p w:rsidR="004A2217" w:rsidRPr="004A2217" w:rsidRDefault="004A2217" w:rsidP="004A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4A2217"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 w:rsidRPr="004A2217">
        <w:rPr>
          <w:rFonts w:ascii="Courier New" w:eastAsia="Times New Roman" w:hAnsi="Courier New" w:cs="Courier New"/>
          <w:color w:val="auto"/>
          <w:kern w:val="0"/>
        </w:rPr>
        <w:t>&lt;name&gt;fs.default.name&lt;/name&gt;</w:t>
      </w:r>
    </w:p>
    <w:p w:rsidR="004A2217" w:rsidRPr="004A2217" w:rsidRDefault="004A2217" w:rsidP="004A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4A2217"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 w:rsidRPr="004A2217">
        <w:rPr>
          <w:rFonts w:ascii="Courier New" w:eastAsia="Times New Roman" w:hAnsi="Courier New" w:cs="Courier New"/>
          <w:color w:val="auto"/>
          <w:kern w:val="0"/>
        </w:rPr>
        <w:t>&lt;value&gt;hdfs://localhost:9000&lt;/value&gt;</w:t>
      </w:r>
    </w:p>
    <w:p w:rsidR="004A2217" w:rsidRPr="004A2217" w:rsidRDefault="004A2217" w:rsidP="004A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>
        <w:rPr>
          <w:rFonts w:ascii="Courier New" w:eastAsia="Times New Roman" w:hAnsi="Courier New" w:cs="Courier New"/>
          <w:color w:val="auto"/>
          <w:kern w:val="0"/>
        </w:rPr>
        <w:t xml:space="preserve">   </w:t>
      </w:r>
      <w:r w:rsidRPr="004A2217">
        <w:rPr>
          <w:rFonts w:ascii="Courier New" w:eastAsia="Times New Roman" w:hAnsi="Courier New" w:cs="Courier New"/>
          <w:color w:val="auto"/>
          <w:kern w:val="0"/>
        </w:rPr>
        <w:t>&lt;/property&gt;</w:t>
      </w:r>
    </w:p>
    <w:p w:rsidR="004A2217" w:rsidRDefault="004A2217" w:rsidP="004A2217">
      <w:pPr>
        <w:pStyle w:val="HTMLVorformatiert"/>
        <w:rPr>
          <w:rStyle w:val="HTMLCode"/>
        </w:rPr>
      </w:pPr>
    </w:p>
    <w:p w:rsidR="004A2217" w:rsidRDefault="004A2217" w:rsidP="004A2217">
      <w:pPr>
        <w:pStyle w:val="HTMLVorformatiert"/>
        <w:rPr>
          <w:rStyle w:val="HTMLCode"/>
        </w:rPr>
      </w:pPr>
      <w:r>
        <w:rPr>
          <w:rStyle w:val="HTMLCode"/>
        </w:rPr>
        <w:t xml:space="preserve">d. </w:t>
      </w:r>
    </w:p>
    <w:p w:rsidR="004A2217" w:rsidRDefault="004A2217" w:rsidP="004A2217">
      <w:pPr>
        <w:pStyle w:val="HTMLVorformatiert"/>
        <w:rPr>
          <w:rStyle w:val="HTMLCode"/>
        </w:rPr>
      </w:pP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&lt;name&gt;yarn.nodemanager.aux-services&lt;/name&gt;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&lt;value&gt;mapreduce_shuffle&lt;/value&gt;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&lt;/property&gt;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&lt;name&gt;yarn.nodemanager.aux-services.mapreduce.shuffle.class&lt;/name&gt;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&lt;value&gt;org.apache.hadoop.mapred.ShuffleHandler&lt;/value&gt;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&lt;/property&gt;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Default="00D7787B" w:rsidP="004A2217">
      <w:pPr>
        <w:pStyle w:val="HTMLVorformatiert"/>
        <w:rPr>
          <w:rStyle w:val="HTMLCode"/>
        </w:rPr>
      </w:pPr>
      <w:r>
        <w:rPr>
          <w:rStyle w:val="HTMLCode"/>
        </w:rPr>
        <w:t>e.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&lt;name&gt;mapreduce.framework.name&lt;/name&gt;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&lt;value&gt;yarn&lt;/value&gt;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&lt;/property&gt;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Default="00D7787B" w:rsidP="004A2217">
      <w:pPr>
        <w:pStyle w:val="HTMLVorformatiert"/>
        <w:rPr>
          <w:rStyle w:val="HTMLCode"/>
        </w:rPr>
      </w:pPr>
      <w:r>
        <w:rPr>
          <w:rStyle w:val="HTMLCode"/>
        </w:rPr>
        <w:t>f.</w:t>
      </w:r>
    </w:p>
    <w:p w:rsidR="00D7787B" w:rsidRDefault="00D7787B" w:rsidP="004A2217">
      <w:pPr>
        <w:pStyle w:val="HTMLVorformatiert"/>
        <w:rPr>
          <w:rStyle w:val="HTMLCode"/>
        </w:rPr>
      </w:pP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>&lt;property&gt;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&lt;name&gt;dfs.replication&lt;/name&gt;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&lt;value&gt;1&lt;/value&gt;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&lt;/property&gt;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&lt;name&gt;dfs.namenode.name.dir&lt;/name&gt;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&lt;value&gt;file:/usr/local/hadoop_store/hdfs/namenode&lt;/value&gt;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&lt;/property&gt;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&lt;property&gt;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&lt;name&gt;dfs.datanode.data.dir&lt;/name&gt;</w:t>
      </w:r>
    </w:p>
    <w:p w:rsidR="00D7787B" w:rsidRP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  &lt;value&gt;file:/usr/local/hadoop_store/hdfs/datanode&lt;/value&gt;</w:t>
      </w:r>
    </w:p>
    <w:p w:rsidR="00D7787B" w:rsidRDefault="00D7787B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r w:rsidRPr="00D7787B">
        <w:rPr>
          <w:rFonts w:ascii="Courier New" w:eastAsia="Times New Roman" w:hAnsi="Courier New" w:cs="Courier New"/>
          <w:color w:val="auto"/>
          <w:kern w:val="0"/>
        </w:rPr>
        <w:t xml:space="preserve"> &lt;/property&gt;</w:t>
      </w:r>
    </w:p>
    <w:p w:rsidR="00F975ED" w:rsidRPr="00D7787B" w:rsidRDefault="00F975ED" w:rsidP="00D7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auto"/>
          <w:kern w:val="0"/>
        </w:rPr>
      </w:pPr>
      <w:bookmarkStart w:id="0" w:name="_GoBack"/>
      <w:bookmarkEnd w:id="0"/>
    </w:p>
    <w:p w:rsidR="00D7787B" w:rsidRPr="004A2217" w:rsidRDefault="00D7787B" w:rsidP="004A2217">
      <w:pPr>
        <w:pStyle w:val="HTMLVorformatiert"/>
        <w:rPr>
          <w:rStyle w:val="HTMLCode"/>
        </w:rPr>
      </w:pPr>
    </w:p>
    <w:p w:rsidR="004A2217" w:rsidRPr="00341432" w:rsidRDefault="004A2217" w:rsidP="00CC3D38">
      <w:pPr>
        <w:pStyle w:val="HTMLVorformatiert"/>
        <w:rPr>
          <w:rFonts w:asciiTheme="majorHAnsi" w:hAnsiTheme="majorHAnsi"/>
        </w:rPr>
      </w:pPr>
    </w:p>
    <w:p w:rsidR="00CC3D38" w:rsidRDefault="00CC3D38" w:rsidP="00CC3D38">
      <w:pPr>
        <w:pStyle w:val="HTMLVorformatiert"/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CC3D38" w:rsidRDefault="00CC3D38" w:rsidP="005C16CD">
      <w:pPr>
        <w:pStyle w:val="HTMLVorformatiert"/>
        <w:rPr>
          <w:rStyle w:val="HTMLCode"/>
          <w:b/>
          <w:bCs/>
        </w:rPr>
      </w:pPr>
    </w:p>
    <w:p w:rsidR="005C16CD" w:rsidRDefault="00F9382E" w:rsidP="005C16CD">
      <w:pPr>
        <w:pStyle w:val="HTMLVorformatiert"/>
        <w:rPr>
          <w:rFonts w:asciiTheme="majorHAnsi" w:hAnsiTheme="majorHAnsi"/>
        </w:rPr>
      </w:pPr>
      <w:hyperlink r:id="rId20" w:history="1">
        <w:r w:rsidR="005C16CD" w:rsidRPr="00CF5D9E">
          <w:rPr>
            <w:rStyle w:val="Hyperlink"/>
            <w:rFonts w:asciiTheme="majorHAnsi" w:hAnsiTheme="majorHAnsi"/>
          </w:rPr>
          <w:t>http://stackoverflow.com/questions/30820456/start-dfs-sh-command-not-found</w:t>
        </w:r>
      </w:hyperlink>
    </w:p>
    <w:p w:rsidR="005C16CD" w:rsidRDefault="00F9382E" w:rsidP="005C16CD">
      <w:pPr>
        <w:pStyle w:val="HTMLVorformatiert"/>
        <w:rPr>
          <w:rFonts w:asciiTheme="majorHAnsi" w:hAnsiTheme="majorHAnsi"/>
        </w:rPr>
      </w:pPr>
      <w:hyperlink r:id="rId21" w:history="1">
        <w:r w:rsidR="005C16CD" w:rsidRPr="00CF5D9E">
          <w:rPr>
            <w:rStyle w:val="Hyperlink"/>
            <w:rFonts w:asciiTheme="majorHAnsi" w:hAnsiTheme="majorHAnsi"/>
          </w:rPr>
          <w:t>http://stackoverflow.com/questions/13909568/starting-hadoop-process-using-start-all-sh-runs-into-issues</w:t>
        </w:r>
      </w:hyperlink>
    </w:p>
    <w:p w:rsidR="005C16CD" w:rsidRDefault="00F9382E" w:rsidP="005C16CD">
      <w:pPr>
        <w:pStyle w:val="HTMLVorformatiert"/>
        <w:rPr>
          <w:rFonts w:asciiTheme="majorHAnsi" w:hAnsiTheme="majorHAnsi"/>
        </w:rPr>
      </w:pPr>
      <w:hyperlink r:id="rId22" w:history="1">
        <w:r w:rsidR="005C16CD" w:rsidRPr="00CF5D9E">
          <w:rPr>
            <w:rStyle w:val="Hyperlink"/>
            <w:rFonts w:asciiTheme="majorHAnsi" w:hAnsiTheme="majorHAnsi"/>
          </w:rPr>
          <w:t>http://askubuntu.com/questions/51925/how-do-i-configure-a-new-ubuntu-installation-to-accept-ssh-connections</w:t>
        </w:r>
      </w:hyperlink>
    </w:p>
    <w:p w:rsidR="00690C80" w:rsidRDefault="00F9382E" w:rsidP="005C16CD">
      <w:pPr>
        <w:pStyle w:val="HTMLVorformatiert"/>
        <w:rPr>
          <w:rFonts w:asciiTheme="majorHAnsi" w:hAnsiTheme="majorHAnsi"/>
        </w:rPr>
      </w:pPr>
      <w:hyperlink r:id="rId23" w:history="1">
        <w:r w:rsidR="00451EBF" w:rsidRPr="00CF5D9E">
          <w:rPr>
            <w:rStyle w:val="Hyperlink"/>
            <w:rFonts w:asciiTheme="majorHAnsi" w:hAnsiTheme="majorHAnsi"/>
          </w:rPr>
          <w:t>http://stackoverflow.com/questions/11315177/hadoop-java-io-ioexception-while-running-namenode-format</w:t>
        </w:r>
      </w:hyperlink>
    </w:p>
    <w:p w:rsidR="00451EBF" w:rsidRDefault="00F9382E" w:rsidP="005C16CD">
      <w:pPr>
        <w:pStyle w:val="HTMLVorformatiert"/>
        <w:rPr>
          <w:rFonts w:asciiTheme="majorHAnsi" w:hAnsiTheme="majorHAnsi"/>
        </w:rPr>
      </w:pPr>
      <w:hyperlink r:id="rId24" w:history="1">
        <w:r w:rsidR="00B77959" w:rsidRPr="00260C0E">
          <w:rPr>
            <w:rStyle w:val="Hyperlink"/>
            <w:rFonts w:asciiTheme="majorHAnsi" w:hAnsiTheme="majorHAnsi"/>
          </w:rPr>
          <w:t>https://www.digitalocean.com/community/tutorials/how-to-install-hadoop-on-ubuntu-13-10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5C16CD" w:rsidRDefault="00B77959" w:rsidP="005C16CD">
      <w:pPr>
        <w:pStyle w:val="HTMLVorformatiert"/>
        <w:rPr>
          <w:rFonts w:asciiTheme="majorHAnsi" w:hAnsiTheme="majorHAnsi"/>
        </w:rPr>
      </w:pPr>
      <w:r>
        <w:rPr>
          <w:rFonts w:asciiTheme="majorHAnsi" w:hAnsiTheme="majorHAnsi"/>
        </w:rPr>
        <w:t>Other helpful Links / Befehle</w:t>
      </w:r>
    </w:p>
    <w:p w:rsidR="00B77959" w:rsidRDefault="00B77959" w:rsidP="005C16CD">
      <w:pPr>
        <w:pStyle w:val="HTMLVorformatiert"/>
        <w:rPr>
          <w:rFonts w:asciiTheme="majorHAnsi" w:hAnsiTheme="majorHAnsi"/>
        </w:rPr>
      </w:pPr>
      <w:r w:rsidRPr="00B77959">
        <w:rPr>
          <w:rFonts w:asciiTheme="majorHAnsi" w:hAnsiTheme="majorHAnsi"/>
        </w:rPr>
        <w:t>sudo chown -R myusername my-project-folder</w:t>
      </w:r>
      <w:r>
        <w:rPr>
          <w:rFonts w:asciiTheme="majorHAnsi" w:hAnsiTheme="majorHAnsi"/>
        </w:rPr>
        <w:t xml:space="preserve">  </w:t>
      </w:r>
      <w:r w:rsidRPr="00B77959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username per: whoami </w:t>
      </w:r>
      <w:r w:rsidRPr="00B77959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Löst Problem mit readonly status</w:t>
      </w:r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5C16CD" w:rsidRDefault="00F9382E" w:rsidP="005C16CD">
      <w:pPr>
        <w:pStyle w:val="HTMLVorformatiert"/>
        <w:rPr>
          <w:rFonts w:asciiTheme="majorHAnsi" w:hAnsiTheme="majorHAnsi"/>
        </w:rPr>
      </w:pPr>
      <w:hyperlink r:id="rId25" w:history="1">
        <w:r w:rsidR="00B77959" w:rsidRPr="00260C0E">
          <w:rPr>
            <w:rStyle w:val="Hyperlink"/>
            <w:rFonts w:asciiTheme="majorHAnsi" w:hAnsiTheme="majorHAnsi"/>
          </w:rPr>
          <w:t>http://www.tutorialspoint.com/hbase/hbase_drop_table.htm</w:t>
        </w:r>
      </w:hyperlink>
    </w:p>
    <w:p w:rsidR="00B77959" w:rsidRDefault="00F9382E" w:rsidP="005C16CD">
      <w:pPr>
        <w:pStyle w:val="HTMLVorformatiert"/>
        <w:rPr>
          <w:rFonts w:asciiTheme="majorHAnsi" w:hAnsiTheme="majorHAnsi"/>
        </w:rPr>
      </w:pPr>
      <w:hyperlink r:id="rId26" w:history="1">
        <w:r w:rsidR="00B77959" w:rsidRPr="00260C0E">
          <w:rPr>
            <w:rStyle w:val="Hyperlink"/>
            <w:rFonts w:asciiTheme="majorHAnsi" w:hAnsiTheme="majorHAnsi"/>
          </w:rPr>
          <w:t>https://learnhbase.wordpress.com/2013/03/02/hbase-shell-commands/</w:t>
        </w:r>
      </w:hyperlink>
    </w:p>
    <w:p w:rsidR="00B77959" w:rsidRDefault="00F9382E" w:rsidP="005C16CD">
      <w:pPr>
        <w:pStyle w:val="HTMLVorformatiert"/>
        <w:rPr>
          <w:rFonts w:asciiTheme="majorHAnsi" w:hAnsiTheme="majorHAnsi"/>
        </w:rPr>
      </w:pPr>
      <w:hyperlink r:id="rId27" w:history="1">
        <w:r w:rsidR="00B77959" w:rsidRPr="00260C0E">
          <w:rPr>
            <w:rStyle w:val="Hyperlink"/>
            <w:rFonts w:asciiTheme="majorHAnsi" w:hAnsiTheme="majorHAnsi"/>
          </w:rPr>
          <w:t>http://stackoverflow.com/questions/5837698/converting-any-object-to-a-byte-array-in-java</w:t>
        </w:r>
      </w:hyperlink>
    </w:p>
    <w:p w:rsidR="00B77959" w:rsidRDefault="00F9382E" w:rsidP="005C16CD">
      <w:pPr>
        <w:pStyle w:val="HTMLVorformatiert"/>
        <w:rPr>
          <w:rFonts w:asciiTheme="majorHAnsi" w:hAnsiTheme="majorHAnsi"/>
        </w:rPr>
      </w:pPr>
      <w:hyperlink r:id="rId28" w:anchor="quick-start" w:history="1">
        <w:r w:rsidR="00B77959" w:rsidRPr="00260C0E">
          <w:rPr>
            <w:rStyle w:val="Hyperlink"/>
            <w:rFonts w:asciiTheme="majorHAnsi" w:hAnsiTheme="majorHAnsi"/>
          </w:rPr>
          <w:t>http://projects.spring.io/spring-hadoop/#quick-start</w:t>
        </w:r>
      </w:hyperlink>
    </w:p>
    <w:p w:rsidR="00B77959" w:rsidRDefault="00B77959" w:rsidP="005C16CD">
      <w:pPr>
        <w:pStyle w:val="HTMLVorformatiert"/>
        <w:rPr>
          <w:rFonts w:asciiTheme="majorHAnsi" w:hAnsiTheme="majorHAnsi"/>
        </w:rPr>
      </w:pPr>
    </w:p>
    <w:p w:rsidR="00B77959" w:rsidRDefault="00F9382E" w:rsidP="005C16CD">
      <w:pPr>
        <w:pStyle w:val="HTMLVorformatiert"/>
        <w:rPr>
          <w:rFonts w:asciiTheme="majorHAnsi" w:hAnsiTheme="majorHAnsi"/>
        </w:rPr>
      </w:pPr>
      <w:hyperlink r:id="rId29" w:history="1">
        <w:r w:rsidR="00B77959" w:rsidRPr="00260C0E">
          <w:rPr>
            <w:rStyle w:val="Hyperlink"/>
            <w:rFonts w:asciiTheme="majorHAnsi" w:hAnsiTheme="majorHAnsi"/>
          </w:rPr>
          <w:t>http://www.cloudera.com/documentation/enterprise/5-4-x/topics/admin_hbase_scanning.html</w:t>
        </w:r>
      </w:hyperlink>
    </w:p>
    <w:p w:rsidR="00B77959" w:rsidRDefault="00F9382E" w:rsidP="005C16CD">
      <w:pPr>
        <w:pStyle w:val="HTMLVorformatiert"/>
        <w:rPr>
          <w:rFonts w:asciiTheme="majorHAnsi" w:hAnsiTheme="majorHAnsi"/>
        </w:rPr>
      </w:pPr>
      <w:hyperlink r:id="rId30" w:history="1">
        <w:r w:rsidR="00B77959" w:rsidRPr="00260C0E">
          <w:rPr>
            <w:rStyle w:val="Hyperlink"/>
            <w:rFonts w:asciiTheme="majorHAnsi" w:hAnsiTheme="majorHAnsi"/>
          </w:rPr>
          <w:t>http://www.cloudera.com/documentation/enterprise/5-4-x/topics/admin_writing_data_to_hbase.html</w:t>
        </w:r>
      </w:hyperlink>
    </w:p>
    <w:p w:rsidR="00B77959" w:rsidRDefault="00F9382E" w:rsidP="005C16CD">
      <w:pPr>
        <w:pStyle w:val="HTMLVorformatiert"/>
        <w:rPr>
          <w:rFonts w:asciiTheme="majorHAnsi" w:hAnsiTheme="majorHAnsi"/>
        </w:rPr>
      </w:pPr>
      <w:hyperlink r:id="rId31" w:history="1">
        <w:r w:rsidR="00C440BF" w:rsidRPr="00260C0E">
          <w:rPr>
            <w:rStyle w:val="Hyperlink"/>
            <w:rFonts w:asciiTheme="majorHAnsi" w:hAnsiTheme="majorHAnsi"/>
          </w:rPr>
          <w:t>https://www.cloudera.com/documentation/enterprise/5-6-x/topics/admin_hbase_import.html</w:t>
        </w:r>
      </w:hyperlink>
    </w:p>
    <w:p w:rsidR="00C440BF" w:rsidRPr="008F5798" w:rsidRDefault="00C440BF" w:rsidP="005C16CD">
      <w:pPr>
        <w:pStyle w:val="HTMLVorformatiert"/>
        <w:rPr>
          <w:rFonts w:asciiTheme="majorHAnsi" w:hAnsiTheme="majorHAnsi"/>
        </w:rPr>
      </w:pPr>
    </w:p>
    <w:sectPr w:rsidR="00C440BF" w:rsidRPr="008F5798" w:rsidSect="00D458B1">
      <w:footerReference w:type="default" r:id="rId32"/>
      <w:headerReference w:type="first" r:id="rId33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82E" w:rsidRDefault="00F9382E">
      <w:pPr>
        <w:spacing w:before="0" w:after="0"/>
      </w:pPr>
      <w:r>
        <w:separator/>
      </w:r>
    </w:p>
  </w:endnote>
  <w:endnote w:type="continuationSeparator" w:id="0">
    <w:p w:rsidR="00F9382E" w:rsidRDefault="00F938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F975E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82E" w:rsidRDefault="00F9382E">
      <w:pPr>
        <w:spacing w:before="0" w:after="0"/>
      </w:pPr>
      <w:r>
        <w:separator/>
      </w:r>
    </w:p>
  </w:footnote>
  <w:footnote w:type="continuationSeparator" w:id="0">
    <w:p w:rsidR="00F9382E" w:rsidRDefault="00F938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2" name="Grafik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09CA"/>
    <w:multiLevelType w:val="hybridMultilevel"/>
    <w:tmpl w:val="4D18F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66DC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02694F"/>
    <w:rsid w:val="000A6CEA"/>
    <w:rsid w:val="000E71B5"/>
    <w:rsid w:val="00124B28"/>
    <w:rsid w:val="001315E2"/>
    <w:rsid w:val="001A7DF3"/>
    <w:rsid w:val="00255BF6"/>
    <w:rsid w:val="0032692D"/>
    <w:rsid w:val="00341432"/>
    <w:rsid w:val="003D6352"/>
    <w:rsid w:val="00451EBF"/>
    <w:rsid w:val="00467F59"/>
    <w:rsid w:val="004A2217"/>
    <w:rsid w:val="005C16CD"/>
    <w:rsid w:val="00690C80"/>
    <w:rsid w:val="008E212F"/>
    <w:rsid w:val="008F5798"/>
    <w:rsid w:val="0092547D"/>
    <w:rsid w:val="009E1135"/>
    <w:rsid w:val="009E12E6"/>
    <w:rsid w:val="00B77959"/>
    <w:rsid w:val="00C440BF"/>
    <w:rsid w:val="00CC3D38"/>
    <w:rsid w:val="00D458B1"/>
    <w:rsid w:val="00D7787B"/>
    <w:rsid w:val="00E9439A"/>
    <w:rsid w:val="00F12156"/>
    <w:rsid w:val="00F9382E"/>
    <w:rsid w:val="00F975ED"/>
    <w:rsid w:val="00FC4DD2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9F8A4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692D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1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1135"/>
    <w:rPr>
      <w:rFonts w:ascii="Courier New" w:eastAsia="Times New Roman" w:hAnsi="Courier New" w:cs="Courier New"/>
      <w:color w:val="auto"/>
    </w:rPr>
  </w:style>
  <w:style w:type="character" w:styleId="HTMLCode">
    <w:name w:val="HTML Code"/>
    <w:basedOn w:val="Absatz-Standardschriftart"/>
    <w:uiPriority w:val="99"/>
    <w:semiHidden/>
    <w:unhideWhenUsed/>
    <w:rsid w:val="009E1135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FF6318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pache.org/dyn/closer.cgi/hadoop/common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learnhbase.wordpress.com/2013/03/02/hbase-shell-command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tackoverflow.com/questions/13909568/starting-hadoop-process-using-start-all-sh-runs-into-issues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apache.mirror.digionline.de/hadoop/common/stable/hadoop-2.7.2.tar.g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tutorialspoint.com/hbase/hbase_drop_table.htm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stackoverflow.com/questions/30820456/start-dfs-sh-command-not-found" TargetMode="External"/><Relationship Id="rId29" Type="http://schemas.openxmlformats.org/officeDocument/2006/relationships/hyperlink" Target="http://www.cloudera.com/documentation/enterprise/5-4-x/topics/admin_hbase_scanning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igitalocean.com/community/tutorials/how-to-install-hadoop-on-ubuntu-13-10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://stackoverflow.com/questions/11315177/hadoop-java-io-ioexception-while-running-namenode-format" TargetMode="External"/><Relationship Id="rId28" Type="http://schemas.openxmlformats.org/officeDocument/2006/relationships/hyperlink" Target="http://projects.spring.io/spring-hadoop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www.cloudera.com/documentation/enterprise/5-6-x/topics/admin_hbase_impor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askubuntu.com/questions/51925/how-do-i-configure-a-new-ubuntu-installation-to-accept-ssh-connections" TargetMode="External"/><Relationship Id="rId27" Type="http://schemas.openxmlformats.org/officeDocument/2006/relationships/hyperlink" Target="http://stackoverflow.com/questions/5837698/converting-any-object-to-a-byte-array-in-java" TargetMode="External"/><Relationship Id="rId30" Type="http://schemas.openxmlformats.org/officeDocument/2006/relationships/hyperlink" Target="http://www.cloudera.com/documentation/enterprise/5-4-x/topics/admin_writing_data_to_hbase.html" TargetMode="External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978B8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0B57BE"/>
    <w:rsid w:val="001C08B0"/>
    <w:rsid w:val="006214F7"/>
    <w:rsid w:val="006978B8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02E9B-0D83-4DCD-8D54-24C0525E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5</Pages>
  <Words>999</Words>
  <Characters>6297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Patrick Steinhauer</cp:lastModifiedBy>
  <cp:revision>16</cp:revision>
  <dcterms:created xsi:type="dcterms:W3CDTF">2016-05-10T10:50:00Z</dcterms:created>
  <dcterms:modified xsi:type="dcterms:W3CDTF">2016-05-11T06:34:00Z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