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85"/>
        <w:gridCol w:w="3538"/>
        <w:gridCol w:w="3524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B45E0B165D0E4D00923B1DA7C8EED342"/>
            </w:placeholder>
            <w:date w:fullDate="2016-03-30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1A7DF3">
                <w:r>
                  <w:t>30 März 2016</w:t>
                </w:r>
              </w:p>
            </w:tc>
          </w:sdtContent>
        </w:sdt>
        <w:tc>
          <w:tcPr>
            <w:tcW w:w="3664" w:type="dxa"/>
          </w:tcPr>
          <w:p w:rsidR="003D6352" w:rsidRDefault="001A7DF3" w:rsidP="001A7DF3">
            <w:r>
              <w:t>WP-</w:t>
            </w:r>
            <w:proofErr w:type="spellStart"/>
            <w:r>
              <w:t>NoSQL</w:t>
            </w:r>
            <w:proofErr w:type="spellEnd"/>
            <w:r>
              <w:t xml:space="preserve"> &amp; Big Data</w:t>
            </w:r>
          </w:p>
        </w:tc>
        <w:tc>
          <w:tcPr>
            <w:tcW w:w="3667" w:type="dxa"/>
          </w:tcPr>
          <w:p w:rsidR="003D6352" w:rsidRDefault="001A7DF3" w:rsidP="001A7DF3">
            <w:r>
              <w:t>Patrick Steinhauer</w:t>
            </w:r>
          </w:p>
        </w:tc>
      </w:tr>
    </w:tbl>
    <w:p w:rsidR="003D6352" w:rsidRDefault="001A7DF3">
      <w:pPr>
        <w:pStyle w:val="berschrift1"/>
      </w:pPr>
      <w:r>
        <w:t>Entwicklungsentwurf</w:t>
      </w:r>
      <w:r w:rsidR="00900D9B">
        <w:t xml:space="preserve"> aufgabe 4</w:t>
      </w:r>
    </w:p>
    <w:p w:rsidR="003D6352" w:rsidRPr="00900D9B" w:rsidRDefault="001A7DF3" w:rsidP="001A7DF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>Als zu wählende Struktur für die Datenbank wird folgende gewählt:</w:t>
      </w:r>
    </w:p>
    <w:p w:rsidR="001A7DF3" w:rsidRPr="00900D9B" w:rsidRDefault="001A7DF3" w:rsidP="001A7DF3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 xml:space="preserve">&lt;Key, Value&gt; </w:t>
      </w:r>
      <w:r w:rsidRPr="00900D9B">
        <w:rPr>
          <w:sz w:val="24"/>
          <w:szCs w:val="24"/>
        </w:rPr>
        <w:sym w:font="Wingdings" w:char="F0E0"/>
      </w:r>
      <w:r w:rsidRPr="00900D9B">
        <w:rPr>
          <w:sz w:val="24"/>
          <w:szCs w:val="24"/>
        </w:rPr>
        <w:t xml:space="preserve"> &lt;P</w:t>
      </w:r>
      <w:r w:rsidR="00255BF6" w:rsidRPr="00900D9B">
        <w:rPr>
          <w:sz w:val="24"/>
          <w:szCs w:val="24"/>
        </w:rPr>
        <w:t>LZ, CITY&gt;</w:t>
      </w:r>
    </w:p>
    <w:p w:rsidR="00255BF6" w:rsidRPr="00900D9B" w:rsidRDefault="00255BF6" w:rsidP="00255BF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>Diese Struktur wird gewählt, da jede PLZ hier</w:t>
      </w:r>
      <w:bookmarkStart w:id="0" w:name="_GoBack"/>
      <w:bookmarkEnd w:id="0"/>
      <w:r w:rsidRPr="00900D9B">
        <w:rPr>
          <w:sz w:val="24"/>
          <w:szCs w:val="24"/>
        </w:rPr>
        <w:t>bei eindeutig ist!</w:t>
      </w:r>
    </w:p>
    <w:p w:rsidR="00255BF6" w:rsidRPr="00900D9B" w:rsidRDefault="00255BF6" w:rsidP="00255BF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>Zu beachten ist jedoch, dass wenn eine CITY mehrere PLZs hat</w:t>
      </w:r>
    </w:p>
    <w:p w:rsidR="00900D9B" w:rsidRDefault="00900D9B" w:rsidP="00900D9B">
      <w:pPr>
        <w:pStyle w:val="berschrift1"/>
      </w:pPr>
      <w:r>
        <w:t>Entwicklungsentwurf aufgabe 5</w:t>
      </w:r>
    </w:p>
    <w:p w:rsidR="00900D9B" w:rsidRPr="00900D9B" w:rsidRDefault="00900D9B" w:rsidP="00900D9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 xml:space="preserve">Um den gegebenen Graphen erstellen zu können muss eine Struktur gewählt werden, mit dessen Hilfe ein Graph in Neo4j umgesetzt werden kann. </w:t>
      </w:r>
    </w:p>
    <w:p w:rsidR="00900D9B" w:rsidRPr="00900D9B" w:rsidRDefault="00900D9B" w:rsidP="00900D9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00D9B">
        <w:rPr>
          <w:sz w:val="24"/>
          <w:szCs w:val="24"/>
        </w:rPr>
        <w:t xml:space="preserve">Beachtet werden muss hierbei beispielsweise, dass </w:t>
      </w:r>
      <w:r>
        <w:rPr>
          <w:sz w:val="24"/>
          <w:szCs w:val="24"/>
        </w:rPr>
        <w:t>gewisse Beziehungen der einzelnen Module bestehen!</w:t>
      </w:r>
    </w:p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8"/>
        <w:gridCol w:w="1266"/>
        <w:gridCol w:w="1951"/>
        <w:gridCol w:w="1950"/>
        <w:gridCol w:w="2128"/>
      </w:tblGrid>
      <w:tr w:rsidR="003D6352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0" w:type="pct"/>
          </w:tcPr>
          <w:p w:rsidR="003D6352" w:rsidRDefault="000251C7">
            <w:r>
              <w:t>% erledigt</w:t>
            </w:r>
          </w:p>
        </w:tc>
        <w:tc>
          <w:tcPr>
            <w:tcW w:w="1002" w:type="pct"/>
          </w:tcPr>
          <w:p w:rsidR="003D6352" w:rsidRDefault="000251C7">
            <w:r>
              <w:t>Fälligkeitsdatum</w:t>
            </w:r>
          </w:p>
        </w:tc>
        <w:tc>
          <w:tcPr>
            <w:tcW w:w="1002" w:type="pct"/>
          </w:tcPr>
          <w:p w:rsidR="003D6352" w:rsidRDefault="000251C7">
            <w:r>
              <w:t>Unterstützer</w:t>
            </w:r>
          </w:p>
        </w:tc>
        <w:tc>
          <w:tcPr>
            <w:tcW w:w="1093" w:type="pct"/>
          </w:tcPr>
          <w:p w:rsidR="003D6352" w:rsidRDefault="000251C7">
            <w:r>
              <w:t>Notizen</w:t>
            </w:r>
          </w:p>
        </w:tc>
      </w:tr>
      <w:tr w:rsidR="003D6352" w:rsidTr="00D458B1">
        <w:tc>
          <w:tcPr>
            <w:tcW w:w="1252" w:type="pct"/>
          </w:tcPr>
          <w:p w:rsidR="003D6352" w:rsidRDefault="001A7DF3">
            <w:r>
              <w:t>Aufgabe 4</w:t>
            </w:r>
          </w:p>
        </w:tc>
        <w:tc>
          <w:tcPr>
            <w:tcW w:w="650" w:type="pct"/>
          </w:tcPr>
          <w:p w:rsidR="003D6352" w:rsidRDefault="001A7DF3">
            <w:r>
              <w:t>75 %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1A7DF3" w:rsidRDefault="001A7DF3">
            <w:r>
              <w:t>Aufgabe 5</w:t>
            </w:r>
          </w:p>
        </w:tc>
        <w:tc>
          <w:tcPr>
            <w:tcW w:w="650" w:type="pct"/>
          </w:tcPr>
          <w:p w:rsidR="003D6352" w:rsidRDefault="001A7DF3">
            <w:r>
              <w:t>0%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3D6352" w:rsidRDefault="001A7DF3">
            <w:r>
              <w:t>Aufgabe 6</w:t>
            </w:r>
          </w:p>
        </w:tc>
        <w:tc>
          <w:tcPr>
            <w:tcW w:w="650" w:type="pct"/>
          </w:tcPr>
          <w:p w:rsidR="003D6352" w:rsidRDefault="001A7DF3">
            <w:r>
              <w:t>0%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255BF6">
            <w:r>
              <w:t>Strukturabbildung von mehreren verschiedenen Attributen (PLZ, CITY, STAAT…)</w:t>
            </w:r>
          </w:p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255BF6">
            <w:r>
              <w:t>Suchen eines Keys anhand einer gegebenen Value</w:t>
            </w:r>
          </w:p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lastRenderedPageBreak/>
        <w:t>Schlussfolgerungen/Empfehlungen</w:t>
      </w:r>
    </w:p>
    <w:p w:rsidR="003D6352" w:rsidRDefault="003D6352"/>
    <w:p w:rsidR="00682BAC" w:rsidRDefault="00682BAC"/>
    <w:p w:rsidR="00682BAC" w:rsidRDefault="00682BAC" w:rsidP="00682BAC">
      <w:pPr>
        <w:pStyle w:val="berschrift1"/>
      </w:pPr>
      <w:r>
        <w:t>Quellenverzeichnis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56"/>
        <w:gridCol w:w="4891"/>
      </w:tblGrid>
      <w:tr w:rsidR="001F58C5" w:rsidTr="001F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91" w:type="pct"/>
          </w:tcPr>
          <w:p w:rsidR="001F58C5" w:rsidRDefault="001F58C5" w:rsidP="001F58C5">
            <w:pPr>
              <w:jc w:val="center"/>
            </w:pPr>
            <w:r>
              <w:t>Thema</w:t>
            </w:r>
          </w:p>
        </w:tc>
        <w:tc>
          <w:tcPr>
            <w:tcW w:w="2509" w:type="pct"/>
          </w:tcPr>
          <w:p w:rsidR="001F58C5" w:rsidRDefault="001F58C5" w:rsidP="001F58C5">
            <w:pPr>
              <w:jc w:val="center"/>
            </w:pPr>
            <w:r>
              <w:t>Quelle</w:t>
            </w:r>
          </w:p>
        </w:tc>
      </w:tr>
      <w:tr w:rsidR="001F58C5" w:rsidTr="001F58C5">
        <w:tc>
          <w:tcPr>
            <w:tcW w:w="2491" w:type="pct"/>
          </w:tcPr>
          <w:p w:rsidR="001F58C5" w:rsidRDefault="0087220A" w:rsidP="00145D8E">
            <w:r>
              <w:t>Neo4j</w:t>
            </w:r>
          </w:p>
        </w:tc>
        <w:tc>
          <w:tcPr>
            <w:tcW w:w="2509" w:type="pct"/>
          </w:tcPr>
          <w:p w:rsidR="0087220A" w:rsidRDefault="0087220A" w:rsidP="00145D8E">
            <w:r w:rsidRPr="0087220A">
              <w:t>http://neo4j.com/developer/guide-data-modeling/</w:t>
            </w:r>
          </w:p>
        </w:tc>
      </w:tr>
      <w:tr w:rsidR="001F58C5" w:rsidTr="001F58C5">
        <w:tc>
          <w:tcPr>
            <w:tcW w:w="2491" w:type="pct"/>
          </w:tcPr>
          <w:p w:rsidR="001F58C5" w:rsidRDefault="001F58C5" w:rsidP="00145D8E"/>
        </w:tc>
        <w:tc>
          <w:tcPr>
            <w:tcW w:w="2509" w:type="pct"/>
          </w:tcPr>
          <w:p w:rsidR="001F58C5" w:rsidRDefault="001F58C5" w:rsidP="00145D8E"/>
        </w:tc>
      </w:tr>
    </w:tbl>
    <w:p w:rsidR="00591659" w:rsidRPr="00591659" w:rsidRDefault="00591659" w:rsidP="00591659"/>
    <w:sectPr w:rsidR="00591659" w:rsidRPr="00591659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F8F" w:rsidRDefault="00AA4F8F">
      <w:pPr>
        <w:spacing w:before="0" w:after="0"/>
      </w:pPr>
      <w:r>
        <w:separator/>
      </w:r>
    </w:p>
  </w:endnote>
  <w:endnote w:type="continuationSeparator" w:id="0">
    <w:p w:rsidR="00AA4F8F" w:rsidRDefault="00AA4F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87220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F8F" w:rsidRDefault="00AA4F8F">
      <w:pPr>
        <w:spacing w:before="0" w:after="0"/>
      </w:pPr>
      <w:r>
        <w:separator/>
      </w:r>
    </w:p>
  </w:footnote>
  <w:footnote w:type="continuationSeparator" w:id="0">
    <w:p w:rsidR="00AA4F8F" w:rsidRDefault="00AA4F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1A7DF3"/>
    <w:rsid w:val="001F58C5"/>
    <w:rsid w:val="00255BF6"/>
    <w:rsid w:val="003D6352"/>
    <w:rsid w:val="00591659"/>
    <w:rsid w:val="00682BAC"/>
    <w:rsid w:val="0087220A"/>
    <w:rsid w:val="00900D9B"/>
    <w:rsid w:val="00AA4F8F"/>
    <w:rsid w:val="00CA4BC0"/>
    <w:rsid w:val="00D4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D1CB8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7220A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6D2A04" w:rsidRDefault="002D17DF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DF"/>
    <w:rsid w:val="002D17DF"/>
    <w:rsid w:val="006D2A04"/>
    <w:rsid w:val="00CA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74B3D-EE16-4E75-8FA8-FE1E9021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2</Pages>
  <Words>155</Words>
  <Characters>983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Patrick Steinhauer</cp:lastModifiedBy>
  <cp:revision>5</cp:revision>
  <dcterms:created xsi:type="dcterms:W3CDTF">2016-03-30T10:20:00Z</dcterms:created>
  <dcterms:modified xsi:type="dcterms:W3CDTF">2016-03-30T11:03:00Z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