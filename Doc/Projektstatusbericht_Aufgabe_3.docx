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B45E0B165D0E4D00923B1DA7C8EED342"/>
            </w:placeholder>
            <w:date w:fullDate="2016-03-3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1A7DF3">
                <w:r>
                  <w:t>30 März 2016</w:t>
                </w:r>
              </w:p>
            </w:tc>
          </w:sdtContent>
        </w:sdt>
        <w:tc>
          <w:tcPr>
            <w:tcW w:w="3664" w:type="dxa"/>
          </w:tcPr>
          <w:p w:rsidR="003D6352" w:rsidRDefault="001A7DF3" w:rsidP="001A7DF3">
            <w:r>
              <w:t>WP-NoSQL &amp; Big Data</w:t>
            </w:r>
          </w:p>
        </w:tc>
        <w:tc>
          <w:tcPr>
            <w:tcW w:w="3667" w:type="dxa"/>
          </w:tcPr>
          <w:p w:rsidR="003D6352" w:rsidRDefault="001A7DF3" w:rsidP="001A7DF3">
            <w:r>
              <w:t>Patrick Steinhauer</w:t>
            </w:r>
            <w:r w:rsidR="00D31CFD">
              <w:t>, Besnik</w:t>
            </w:r>
          </w:p>
        </w:tc>
      </w:tr>
    </w:tbl>
    <w:p w:rsidR="003D6352" w:rsidRDefault="001A7DF3">
      <w:pPr>
        <w:pStyle w:val="berschrift1"/>
      </w:pPr>
      <w:r>
        <w:t>Entwicklungsentwurf</w:t>
      </w:r>
    </w:p>
    <w:p w:rsidR="00D31CFD" w:rsidRPr="00D31CFD" w:rsidRDefault="00D31CFD" w:rsidP="00D31CFD"/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4</w:t>
            </w:r>
          </w:p>
        </w:tc>
        <w:tc>
          <w:tcPr>
            <w:tcW w:w="650" w:type="pct"/>
          </w:tcPr>
          <w:p w:rsidR="003D6352" w:rsidRDefault="001A7DF3">
            <w:r>
              <w:t>75 %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Default="001A7DF3">
            <w:r>
              <w:t>Aufgabe 5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Default="001A7DF3">
            <w:r>
              <w:t>Aufgabe 6</w:t>
            </w:r>
          </w:p>
        </w:tc>
        <w:tc>
          <w:tcPr>
            <w:tcW w:w="650" w:type="pct"/>
          </w:tcPr>
          <w:p w:rsidR="003D6352" w:rsidRDefault="001A7DF3">
            <w:r>
              <w:t>0%</w:t>
            </w:r>
          </w:p>
        </w:tc>
        <w:tc>
          <w:tcPr>
            <w:tcW w:w="1002" w:type="pct"/>
          </w:tcPr>
          <w:p w:rsidR="003D6352" w:rsidRDefault="001A7DF3">
            <w:r>
              <w:t>15.04.2016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Strukturabbildung von mehreren verschiedenen Attributen (PLZ, CITY, STAAT…)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255BF6">
            <w:r>
              <w:t>Suchen eines Keys anhand einer gegebenen Value</w:t>
            </w:r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D31CFD">
      <w:pPr>
        <w:pStyle w:val="berschrift1"/>
      </w:pPr>
      <w:r>
        <w:t>Quellen</w:t>
      </w:r>
    </w:p>
    <w:p w:rsidR="003D6352" w:rsidRDefault="00D31CFD">
      <w:hyperlink r:id="rId10" w:history="1">
        <w:r w:rsidRPr="00226CF3">
          <w:rPr>
            <w:rStyle w:val="Hyperlink"/>
          </w:rPr>
          <w:t>http://projects.spring.io/spring-hadoop/#quick-start</w:t>
        </w:r>
      </w:hyperlink>
    </w:p>
    <w:p w:rsidR="00D31CFD" w:rsidRDefault="00D31CFD">
      <w:hyperlink r:id="rId11" w:history="1">
        <w:r w:rsidRPr="00226CF3">
          <w:rPr>
            <w:rStyle w:val="Hyperlink"/>
          </w:rPr>
          <w:t>http://askubuntu.com/questions/377438/how-can-i-recursively-delete-all-files-of-a-specific-extension-in-the-current-di</w:t>
        </w:r>
      </w:hyperlink>
    </w:p>
    <w:p w:rsidR="00D31CFD" w:rsidRDefault="00D31CFD">
      <w:hyperlink r:id="rId12" w:history="1">
        <w:r w:rsidRPr="00226CF3">
          <w:rPr>
            <w:rStyle w:val="Hyperlink"/>
          </w:rPr>
          <w:t>http://www.tutorialspoint.com/hbase/hbase_create_data.htm</w:t>
        </w:r>
      </w:hyperlink>
    </w:p>
    <w:p w:rsidR="00D31CFD" w:rsidRDefault="00D31CFD">
      <w:hyperlink r:id="rId13" w:history="1">
        <w:r w:rsidRPr="00226CF3">
          <w:rPr>
            <w:rStyle w:val="Hyperlink"/>
          </w:rPr>
          <w:t>http://www.cloudera.com/documentation/enterprise/5-4-x/topics/admin_writing_data_to_hbase.html</w:t>
        </w:r>
      </w:hyperlink>
    </w:p>
    <w:p w:rsidR="00D31CFD" w:rsidRDefault="00D31CFD">
      <w:hyperlink r:id="rId14" w:history="1">
        <w:r w:rsidRPr="00226CF3">
          <w:rPr>
            <w:rStyle w:val="Hyperlink"/>
          </w:rPr>
          <w:t>https://www.cloudera.com/documentation/enterprise/5-6-x/topics/admin_hbase_import.html</w:t>
        </w:r>
      </w:hyperlink>
    </w:p>
    <w:p w:rsidR="00D31CFD" w:rsidRDefault="00D31CFD">
      <w:hyperlink r:id="rId15" w:history="1">
        <w:r w:rsidRPr="00226CF3">
          <w:rPr>
            <w:rStyle w:val="Hyperlink"/>
          </w:rPr>
          <w:t>http://localhost:16010/</w:t>
        </w:r>
      </w:hyperlink>
    </w:p>
    <w:p w:rsidR="00D31CFD" w:rsidRDefault="00D31CFD">
      <w:bookmarkStart w:id="0" w:name="_GoBack"/>
      <w:bookmarkEnd w:id="0"/>
    </w:p>
    <w:sectPr w:rsidR="00D31CFD" w:rsidSect="00D458B1">
      <w:footerReference w:type="default" r:id="rId16"/>
      <w:headerReference w:type="first" r:id="rId17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8BC" w:rsidRDefault="006C78BC">
      <w:pPr>
        <w:spacing w:before="0" w:after="0"/>
      </w:pPr>
      <w:r>
        <w:separator/>
      </w:r>
    </w:p>
  </w:endnote>
  <w:endnote w:type="continuationSeparator" w:id="0">
    <w:p w:rsidR="006C78BC" w:rsidRDefault="006C78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255B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8BC" w:rsidRDefault="006C78BC">
      <w:pPr>
        <w:spacing w:before="0" w:after="0"/>
      </w:pPr>
      <w:r>
        <w:separator/>
      </w:r>
    </w:p>
  </w:footnote>
  <w:footnote w:type="continuationSeparator" w:id="0">
    <w:p w:rsidR="006C78BC" w:rsidRDefault="006C78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1A7DF3"/>
    <w:rsid w:val="00255BF6"/>
    <w:rsid w:val="003D6352"/>
    <w:rsid w:val="00467F59"/>
    <w:rsid w:val="006C78BC"/>
    <w:rsid w:val="009E12E6"/>
    <w:rsid w:val="00D31CFD"/>
    <w:rsid w:val="00D4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0620D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1CFD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loudera.com/documentation/enterprise/5-4-x/topics/admin_writing_data_to_hbas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tutorialspoint.com/hbase/hbase_create_data.ht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skubuntu.com/questions/377438/how-can-i-recursively-delete-all-files-of-a-specific-extension-in-the-current-di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16010/" TargetMode="External"/><Relationship Id="rId10" Type="http://schemas.openxmlformats.org/officeDocument/2006/relationships/hyperlink" Target="http://projects.spring.io/spring-hadoop/#quick-start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loudera.com/documentation/enterprise/5-6-x/topics/admin_hbase_impor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B908DE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B2008E"/>
    <w:rsid w:val="00B908DE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041AE-28A8-4FD6-836E-E9BAF8C4A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2</cp:revision>
  <dcterms:created xsi:type="dcterms:W3CDTF">2016-04-28T19:31:00Z</dcterms:created>
  <dcterms:modified xsi:type="dcterms:W3CDTF">2016-04-28T19:31:00Z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